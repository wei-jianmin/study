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H w:val="single" w:sz="48" w:space="0" w:color="auto"/>
        </w:tblBorders>
        <w:tblCellMar>
          <w:left w:w="0" w:type="dxa"/>
        </w:tblCellMar>
        <w:tblLook w:val="01E0" w:firstRow="1" w:lastRow="1" w:firstColumn="1" w:lastColumn="1" w:noHBand="0" w:noVBand="0"/>
      </w:tblPr>
      <w:tblGrid>
        <w:gridCol w:w="8504"/>
      </w:tblGrid>
      <w:tr w:rsidR="0064200E" w:rsidRPr="009A0E38" w14:paraId="548EAFE7" w14:textId="77777777" w:rsidTr="003D7489">
        <w:trPr>
          <w:trHeight w:val="426"/>
        </w:trPr>
        <w:tc>
          <w:tcPr>
            <w:tcW w:w="8504" w:type="dxa"/>
          </w:tcPr>
          <w:p w14:paraId="4E3B5091" w14:textId="77777777" w:rsidR="0064200E" w:rsidRPr="009A0E38" w:rsidRDefault="0064200E" w:rsidP="009A0E38">
            <w:pPr>
              <w:pStyle w:val="Tassf5"/>
            </w:pPr>
            <w:bookmarkStart w:id="0" w:name="_Toc130783309"/>
            <w:bookmarkStart w:id="1" w:name="_Toc129250112"/>
            <w:bookmarkStart w:id="2" w:name="_Toc130113086"/>
            <w:bookmarkStart w:id="3" w:name="_Toc130113630"/>
            <w:bookmarkStart w:id="4" w:name="_Toc130115380"/>
            <w:bookmarkStart w:id="5" w:name="_GoBack"/>
            <w:bookmarkEnd w:id="5"/>
            <w:r w:rsidRPr="009A0E38">
              <w:rPr>
                <w:rFonts w:hint="eastAsia"/>
              </w:rPr>
              <w:t>目录</w:t>
            </w:r>
            <w:bookmarkEnd w:id="0"/>
          </w:p>
        </w:tc>
      </w:tr>
      <w:tr w:rsidR="0064200E" w14:paraId="635741FC" w14:textId="77777777" w:rsidTr="003D7489">
        <w:trPr>
          <w:trHeight w:val="1545"/>
        </w:trPr>
        <w:tc>
          <w:tcPr>
            <w:tcW w:w="8504" w:type="dxa"/>
          </w:tcPr>
          <w:p w14:paraId="64C7FC43" w14:textId="77777777" w:rsidR="001D6EDD" w:rsidRDefault="00001DE1">
            <w:pPr>
              <w:pStyle w:val="11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1"/>
                <w:szCs w:val="22"/>
              </w:rPr>
            </w:pPr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  <w:hyperlink w:anchor="_Toc533857618" w:history="1">
              <w:r w:rsidR="001D6EDD" w:rsidRPr="000F6F74">
                <w:rPr>
                  <w:rStyle w:val="ae"/>
                  <w:rFonts w:hint="eastAsia"/>
                  <w:noProof/>
                </w:rPr>
                <w:t>一</w:t>
              </w:r>
              <w:r w:rsidR="001D6EDD" w:rsidRPr="000F6F74">
                <w:rPr>
                  <w:rStyle w:val="ae"/>
                  <w:rFonts w:hint="eastAsia"/>
                  <w:noProof/>
                </w:rPr>
                <w:t xml:space="preserve">. </w:t>
              </w:r>
              <w:r w:rsidR="001D6EDD" w:rsidRPr="000F6F74">
                <w:rPr>
                  <w:rStyle w:val="ae"/>
                  <w:rFonts w:hint="eastAsia"/>
                  <w:noProof/>
                </w:rPr>
                <w:t>环境要求</w:t>
              </w:r>
              <w:r w:rsidR="001D6EDD">
                <w:rPr>
                  <w:noProof/>
                  <w:webHidden/>
                </w:rPr>
                <w:tab/>
              </w:r>
              <w:r w:rsidR="001D6EDD">
                <w:rPr>
                  <w:noProof/>
                  <w:webHidden/>
                </w:rPr>
                <w:fldChar w:fldCharType="begin"/>
              </w:r>
              <w:r w:rsidR="001D6EDD">
                <w:rPr>
                  <w:noProof/>
                  <w:webHidden/>
                </w:rPr>
                <w:instrText xml:space="preserve"> PAGEREF _Toc533857618 \h </w:instrText>
              </w:r>
              <w:r w:rsidR="001D6EDD">
                <w:rPr>
                  <w:noProof/>
                  <w:webHidden/>
                </w:rPr>
              </w:r>
              <w:r w:rsidR="001D6EDD">
                <w:rPr>
                  <w:noProof/>
                  <w:webHidden/>
                </w:rPr>
                <w:fldChar w:fldCharType="separate"/>
              </w:r>
              <w:r w:rsidR="001D6EDD">
                <w:rPr>
                  <w:noProof/>
                  <w:webHidden/>
                </w:rPr>
                <w:t>1</w:t>
              </w:r>
              <w:r w:rsidR="001D6EDD">
                <w:rPr>
                  <w:noProof/>
                  <w:webHidden/>
                </w:rPr>
                <w:fldChar w:fldCharType="end"/>
              </w:r>
            </w:hyperlink>
          </w:p>
          <w:p w14:paraId="67257439" w14:textId="77777777" w:rsidR="001D6EDD" w:rsidRDefault="001D6EDD">
            <w:pPr>
              <w:pStyle w:val="11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1"/>
                <w:szCs w:val="22"/>
              </w:rPr>
            </w:pPr>
            <w:hyperlink w:anchor="_Toc533857619" w:history="1">
              <w:r w:rsidRPr="000F6F74">
                <w:rPr>
                  <w:rStyle w:val="ae"/>
                  <w:rFonts w:hint="eastAsia"/>
                  <w:noProof/>
                </w:rPr>
                <w:t>二</w:t>
              </w:r>
              <w:r w:rsidRPr="000F6F74">
                <w:rPr>
                  <w:rStyle w:val="ae"/>
                  <w:rFonts w:hint="eastAsia"/>
                  <w:noProof/>
                </w:rPr>
                <w:t xml:space="preserve">. </w:t>
              </w:r>
              <w:r w:rsidRPr="000F6F74">
                <w:rPr>
                  <w:rStyle w:val="ae"/>
                  <w:rFonts w:hint="eastAsia"/>
                  <w:noProof/>
                </w:rPr>
                <w:t>基础环境准备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_Toc533857619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22E89F67" w14:textId="77777777" w:rsidR="001D6EDD" w:rsidRDefault="001D6EDD">
            <w:pPr>
              <w:pStyle w:val="22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hyperlink w:anchor="_Toc533857620" w:history="1">
              <w:r w:rsidRPr="000F6F74">
                <w:rPr>
                  <w:rStyle w:val="ae"/>
                  <w:noProof/>
                </w:rPr>
                <w:t>2.1 JDK</w:t>
              </w:r>
              <w:r w:rsidRPr="000F6F74">
                <w:rPr>
                  <w:rStyle w:val="ae"/>
                  <w:rFonts w:hint="eastAsia"/>
                  <w:noProof/>
                </w:rPr>
                <w:t>安装配置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_Toc533857620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5137ED16" w14:textId="77777777" w:rsidR="001D6EDD" w:rsidRDefault="001D6EDD">
            <w:pPr>
              <w:pStyle w:val="32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iCs w:val="0"/>
                <w:noProof/>
                <w:kern w:val="2"/>
                <w:sz w:val="21"/>
                <w:szCs w:val="22"/>
              </w:rPr>
            </w:pPr>
            <w:hyperlink w:anchor="_Toc533857621" w:history="1">
              <w:r w:rsidRPr="000F6F74">
                <w:rPr>
                  <w:rStyle w:val="ae"/>
                  <w:noProof/>
                </w:rPr>
                <w:t>2.1.1 JDK</w:t>
              </w:r>
              <w:r w:rsidRPr="000F6F74">
                <w:rPr>
                  <w:rStyle w:val="ae"/>
                  <w:rFonts w:hint="eastAsia"/>
                  <w:noProof/>
                </w:rPr>
                <w:t>安装配置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_Toc533857621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698F4772" w14:textId="77777777" w:rsidR="001D6EDD" w:rsidRDefault="001D6EDD">
            <w:pPr>
              <w:pStyle w:val="11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1"/>
                <w:szCs w:val="22"/>
              </w:rPr>
            </w:pPr>
            <w:hyperlink w:anchor="_Toc533857622" w:history="1">
              <w:r w:rsidRPr="000F6F74">
                <w:rPr>
                  <w:rStyle w:val="ae"/>
                  <w:rFonts w:hint="eastAsia"/>
                  <w:noProof/>
                </w:rPr>
                <w:t>三</w:t>
              </w:r>
              <w:r w:rsidRPr="000F6F74">
                <w:rPr>
                  <w:rStyle w:val="ae"/>
                  <w:rFonts w:hint="eastAsia"/>
                  <w:noProof/>
                </w:rPr>
                <w:t xml:space="preserve">. </w:t>
              </w:r>
              <w:r w:rsidRPr="000F6F74">
                <w:rPr>
                  <w:rStyle w:val="ae"/>
                  <w:rFonts w:hint="eastAsia"/>
                  <w:noProof/>
                </w:rPr>
                <w:t>单机版管理工具</w:t>
              </w:r>
              <w:r w:rsidRPr="000F6F74">
                <w:rPr>
                  <w:rStyle w:val="ae"/>
                  <w:noProof/>
                </w:rPr>
                <w:t>HSMControlTool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_Toc533857622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38B4D42E" w14:textId="77777777" w:rsidR="001D6EDD" w:rsidRDefault="001D6EDD">
            <w:pPr>
              <w:pStyle w:val="22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hyperlink w:anchor="_Toc533857623" w:history="1">
              <w:r w:rsidRPr="000F6F74">
                <w:rPr>
                  <w:rStyle w:val="ae"/>
                  <w:noProof/>
                </w:rPr>
                <w:t>3.1</w:t>
              </w:r>
              <w:r w:rsidRPr="000F6F74">
                <w:rPr>
                  <w:rStyle w:val="ae"/>
                  <w:rFonts w:hint="eastAsia"/>
                  <w:noProof/>
                </w:rPr>
                <w:t xml:space="preserve"> </w:t>
              </w:r>
              <w:r w:rsidRPr="000F6F74">
                <w:rPr>
                  <w:rStyle w:val="ae"/>
                  <w:rFonts w:hint="eastAsia"/>
                  <w:noProof/>
                </w:rPr>
                <w:t>系统部署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_Toc533857623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0C3CB48B" w14:textId="77777777" w:rsidR="001D6EDD" w:rsidRDefault="001D6EDD">
            <w:pPr>
              <w:pStyle w:val="22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hyperlink w:anchor="_Toc533857624" w:history="1">
              <w:r w:rsidRPr="000F6F74">
                <w:rPr>
                  <w:rStyle w:val="ae"/>
                  <w:noProof/>
                </w:rPr>
                <w:t>3.2</w:t>
              </w:r>
              <w:r w:rsidRPr="000F6F74">
                <w:rPr>
                  <w:rStyle w:val="ae"/>
                  <w:rFonts w:hint="eastAsia"/>
                  <w:noProof/>
                </w:rPr>
                <w:t xml:space="preserve"> </w:t>
              </w:r>
              <w:r w:rsidRPr="000F6F74">
                <w:rPr>
                  <w:rStyle w:val="ae"/>
                  <w:rFonts w:hint="eastAsia"/>
                  <w:noProof/>
                </w:rPr>
                <w:t>命令形式运行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_Toc533857624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0FE6E515" w14:textId="77777777" w:rsidR="001D6EDD" w:rsidRDefault="001D6EDD">
            <w:pPr>
              <w:pStyle w:val="22"/>
              <w:tabs>
                <w:tab w:val="right" w:leader="dot" w:pos="8494"/>
              </w:tabs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</w:pPr>
            <w:hyperlink w:anchor="_Toc533857625" w:history="1">
              <w:r w:rsidRPr="000F6F74">
                <w:rPr>
                  <w:rStyle w:val="ae"/>
                  <w:noProof/>
                </w:rPr>
                <w:t>3.3</w:t>
              </w:r>
              <w:r w:rsidRPr="000F6F74">
                <w:rPr>
                  <w:rStyle w:val="ae"/>
                  <w:rFonts w:hint="eastAsia"/>
                  <w:noProof/>
                </w:rPr>
                <w:t xml:space="preserve"> </w:t>
              </w:r>
              <w:r w:rsidRPr="000F6F74">
                <w:rPr>
                  <w:rStyle w:val="ae"/>
                  <w:rFonts w:hint="eastAsia"/>
                  <w:noProof/>
                </w:rPr>
                <w:t>脚本形式运行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_Toc533857625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075502C0" w14:textId="77777777" w:rsidR="0064200E" w:rsidRPr="00F64D82" w:rsidRDefault="00001DE1" w:rsidP="00F64D82">
            <w:pPr>
              <w:pStyle w:val="1Tass1"/>
            </w:pPr>
            <w:r>
              <w:fldChar w:fldCharType="end"/>
            </w:r>
          </w:p>
        </w:tc>
      </w:tr>
    </w:tbl>
    <w:bookmarkEnd w:id="1"/>
    <w:bookmarkEnd w:id="2"/>
    <w:bookmarkEnd w:id="3"/>
    <w:bookmarkEnd w:id="4"/>
    <w:p w14:paraId="670F99FD" w14:textId="77777777" w:rsidR="0064200E" w:rsidRPr="00DA59E8" w:rsidRDefault="00DA59E8" w:rsidP="00DA59E8">
      <w:pPr>
        <w:tabs>
          <w:tab w:val="left" w:pos="6390"/>
        </w:tabs>
        <w:sectPr w:rsidR="0064200E" w:rsidRPr="00DA59E8" w:rsidSect="00F64D82">
          <w:headerReference w:type="default" r:id="rId8"/>
          <w:footerReference w:type="default" r:id="rId9"/>
          <w:footnotePr>
            <w:numFmt w:val="decimalEnclosedCircleChinese"/>
            <w:numRestart w:val="eachPage"/>
          </w:footnotePr>
          <w:pgSz w:w="11906" w:h="16838" w:code="9"/>
          <w:pgMar w:top="2098" w:right="1531" w:bottom="1191" w:left="1871" w:header="1418" w:footer="851" w:gutter="0"/>
          <w:pgNumType w:fmt="upperRoman"/>
          <w:cols w:space="425"/>
          <w:docGrid w:type="lines" w:linePitch="312"/>
        </w:sectPr>
      </w:pPr>
      <w:r>
        <w:tab/>
      </w:r>
    </w:p>
    <w:p w14:paraId="3B677861" w14:textId="7AD7A95D" w:rsidR="00780395" w:rsidRPr="00780395" w:rsidRDefault="007422D8" w:rsidP="00AB5686">
      <w:pPr>
        <w:jc w:val="center"/>
        <w:rPr>
          <w:b/>
          <w:sz w:val="44"/>
          <w:szCs w:val="44"/>
        </w:rPr>
      </w:pPr>
      <w:r w:rsidRPr="007422D8">
        <w:rPr>
          <w:rFonts w:hint="eastAsia"/>
          <w:b/>
          <w:sz w:val="44"/>
          <w:szCs w:val="44"/>
        </w:rPr>
        <w:lastRenderedPageBreak/>
        <w:t>API</w:t>
      </w:r>
      <w:r w:rsidRPr="007422D8">
        <w:rPr>
          <w:rFonts w:hint="eastAsia"/>
          <w:b/>
          <w:sz w:val="44"/>
          <w:szCs w:val="44"/>
        </w:rPr>
        <w:t>授权</w:t>
      </w:r>
      <w:r w:rsidR="003725F6">
        <w:rPr>
          <w:rFonts w:hint="eastAsia"/>
          <w:b/>
          <w:sz w:val="44"/>
          <w:szCs w:val="44"/>
        </w:rPr>
        <w:t>管理</w:t>
      </w:r>
      <w:r w:rsidRPr="007422D8">
        <w:rPr>
          <w:rFonts w:hint="eastAsia"/>
          <w:b/>
          <w:sz w:val="44"/>
          <w:szCs w:val="44"/>
        </w:rPr>
        <w:t>系统</w:t>
      </w:r>
      <w:r w:rsidR="00780395" w:rsidRPr="00780395">
        <w:rPr>
          <w:rFonts w:hint="eastAsia"/>
          <w:b/>
          <w:sz w:val="44"/>
          <w:szCs w:val="44"/>
        </w:rPr>
        <w:t>安装部署说明书</w:t>
      </w:r>
    </w:p>
    <w:p w14:paraId="1C2DFA2A" w14:textId="72878C44" w:rsidR="00276315" w:rsidRDefault="006842AA" w:rsidP="00276315">
      <w:pPr>
        <w:pStyle w:val="1Tass"/>
      </w:pPr>
      <w:bookmarkStart w:id="6" w:name="_Toc533857618"/>
      <w:r>
        <w:rPr>
          <w:rFonts w:hint="eastAsia"/>
        </w:rPr>
        <w:t>环境</w:t>
      </w:r>
      <w:r w:rsidR="007E38E3">
        <w:rPr>
          <w:rFonts w:hint="eastAsia"/>
        </w:rPr>
        <w:t>要求</w:t>
      </w:r>
      <w:bookmarkEnd w:id="6"/>
    </w:p>
    <w:p w14:paraId="2AE2D827" w14:textId="3AE09895" w:rsidR="00276315" w:rsidRPr="004633A8" w:rsidRDefault="00276315" w:rsidP="00276315">
      <w:pPr>
        <w:jc w:val="left"/>
        <w:rPr>
          <w:rFonts w:ascii="宋体" w:hAnsi="宋体" w:cs="宋体"/>
          <w:sz w:val="28"/>
          <w:szCs w:val="28"/>
        </w:rPr>
      </w:pPr>
      <w:r w:rsidRPr="004633A8">
        <w:rPr>
          <w:rFonts w:ascii="宋体" w:hAnsi="宋体" w:cs="宋体"/>
          <w:sz w:val="28"/>
          <w:szCs w:val="28"/>
        </w:rPr>
        <w:t>J</w:t>
      </w:r>
      <w:r w:rsidR="003E202A">
        <w:rPr>
          <w:rFonts w:ascii="宋体" w:hAnsi="宋体" w:cs="宋体"/>
          <w:sz w:val="28"/>
          <w:szCs w:val="28"/>
        </w:rPr>
        <w:t>DK</w:t>
      </w:r>
      <w:r w:rsidR="005D642F">
        <w:rPr>
          <w:rFonts w:ascii="宋体" w:hAnsi="宋体" w:cs="宋体"/>
          <w:sz w:val="28"/>
          <w:szCs w:val="28"/>
        </w:rPr>
        <w:t>版本</w:t>
      </w:r>
      <w:r w:rsidRPr="004633A8">
        <w:rPr>
          <w:rFonts w:ascii="宋体" w:hAnsi="宋体" w:cs="宋体" w:hint="eastAsia"/>
          <w:sz w:val="28"/>
          <w:szCs w:val="28"/>
        </w:rPr>
        <w:t>：1.8</w:t>
      </w:r>
    </w:p>
    <w:p w14:paraId="427AD22A" w14:textId="56D78138" w:rsidR="00240973" w:rsidRDefault="00240973" w:rsidP="006842AA">
      <w:pPr>
        <w:pStyle w:val="1Tass"/>
      </w:pPr>
      <w:bookmarkStart w:id="7" w:name="_Toc533857619"/>
      <w:r>
        <w:t>基础环境准备</w:t>
      </w:r>
      <w:bookmarkEnd w:id="7"/>
    </w:p>
    <w:p w14:paraId="46CBB0DE" w14:textId="77777777" w:rsidR="002D28DA" w:rsidRDefault="002D28DA" w:rsidP="00E55272">
      <w:pPr>
        <w:pStyle w:val="2Tass"/>
        <w:jc w:val="both"/>
      </w:pPr>
      <w:bookmarkStart w:id="8" w:name="_Toc533857620"/>
      <w:r w:rsidRPr="004573D3">
        <w:t>J</w:t>
      </w:r>
      <w:r>
        <w:t>DK</w:t>
      </w:r>
      <w:r>
        <w:t>安装</w:t>
      </w:r>
      <w:r w:rsidRPr="004573D3">
        <w:t>配置</w:t>
      </w:r>
      <w:bookmarkEnd w:id="8"/>
    </w:p>
    <w:p w14:paraId="0F4D0F77" w14:textId="77777777" w:rsidR="002D28DA" w:rsidRPr="00142C40" w:rsidRDefault="002D28DA" w:rsidP="002D28DA">
      <w:pPr>
        <w:pStyle w:val="3Tass"/>
      </w:pPr>
      <w:bookmarkStart w:id="9" w:name="_Toc533857621"/>
      <w:r>
        <w:rPr>
          <w:rFonts w:hint="eastAsia"/>
        </w:rPr>
        <w:t>JDK</w:t>
      </w:r>
      <w:r>
        <w:rPr>
          <w:rFonts w:hint="eastAsia"/>
        </w:rPr>
        <w:t>安装配置</w:t>
      </w:r>
      <w:bookmarkEnd w:id="9"/>
    </w:p>
    <w:p w14:paraId="330297FB" w14:textId="77777777" w:rsidR="00CA43D9" w:rsidRPr="00CA43D9" w:rsidRDefault="00CA43D9" w:rsidP="00CA43D9">
      <w:pPr>
        <w:jc w:val="left"/>
        <w:rPr>
          <w:rFonts w:ascii="宋体" w:hAnsi="宋体" w:cs="宋体"/>
          <w:sz w:val="28"/>
          <w:szCs w:val="28"/>
        </w:rPr>
      </w:pPr>
      <w:r w:rsidRPr="00CA43D9">
        <w:rPr>
          <w:rFonts w:ascii="宋体" w:hAnsi="宋体" w:cs="宋体" w:hint="eastAsia"/>
          <w:sz w:val="28"/>
          <w:szCs w:val="28"/>
        </w:rPr>
        <w:t xml:space="preserve">查看电脑上是否装有jdk，使用 java </w:t>
      </w:r>
      <w:r w:rsidRPr="00CA43D9">
        <w:rPr>
          <w:rFonts w:ascii="宋体" w:hAnsi="宋体" w:cs="宋体"/>
          <w:sz w:val="28"/>
          <w:szCs w:val="28"/>
        </w:rPr>
        <w:t>–</w:t>
      </w:r>
      <w:r w:rsidRPr="00CA43D9">
        <w:rPr>
          <w:rFonts w:ascii="宋体" w:hAnsi="宋体" w:cs="宋体" w:hint="eastAsia"/>
          <w:sz w:val="28"/>
          <w:szCs w:val="28"/>
        </w:rPr>
        <w:t>version</w:t>
      </w:r>
    </w:p>
    <w:p w14:paraId="058D5433" w14:textId="77777777" w:rsidR="00CA43D9" w:rsidRPr="00CA43D9" w:rsidRDefault="00CA43D9" w:rsidP="00CA43D9">
      <w:pPr>
        <w:jc w:val="left"/>
        <w:rPr>
          <w:rFonts w:ascii="宋体" w:hAnsi="宋体" w:cs="宋体"/>
          <w:sz w:val="28"/>
          <w:szCs w:val="28"/>
        </w:rPr>
      </w:pPr>
      <w:r w:rsidRPr="00CA43D9">
        <w:rPr>
          <w:rFonts w:ascii="宋体" w:hAnsi="宋体" w:cs="宋体" w:hint="eastAsia"/>
          <w:sz w:val="28"/>
          <w:szCs w:val="28"/>
        </w:rPr>
        <w:t>如下图所示：</w:t>
      </w:r>
    </w:p>
    <w:p w14:paraId="19E3DE1B" w14:textId="77777777" w:rsidR="00CA43D9" w:rsidRPr="00CA43D9" w:rsidRDefault="00CA43D9" w:rsidP="00CA43D9">
      <w:pPr>
        <w:jc w:val="left"/>
        <w:rPr>
          <w:rFonts w:ascii="宋体" w:hAnsi="宋体" w:cs="宋体"/>
          <w:sz w:val="28"/>
          <w:szCs w:val="28"/>
        </w:rPr>
      </w:pPr>
      <w:r w:rsidRPr="00CA43D9">
        <w:rPr>
          <w:rFonts w:ascii="宋体" w:hAnsi="宋体" w:cs="宋体"/>
          <w:noProof/>
          <w:sz w:val="28"/>
          <w:szCs w:val="28"/>
        </w:rPr>
        <w:drawing>
          <wp:inline distT="0" distB="0" distL="114300" distR="114300" wp14:anchorId="18AD154D" wp14:editId="4316E0D9">
            <wp:extent cx="5267960" cy="1630045"/>
            <wp:effectExtent l="0" t="0" r="889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CC606A" w14:textId="77777777" w:rsidR="00CA43D9" w:rsidRPr="00CA43D9" w:rsidRDefault="00CA43D9" w:rsidP="00CA43D9">
      <w:pPr>
        <w:jc w:val="left"/>
        <w:rPr>
          <w:rFonts w:ascii="宋体" w:hAnsi="宋体" w:cs="宋体"/>
          <w:sz w:val="28"/>
          <w:szCs w:val="28"/>
        </w:rPr>
      </w:pPr>
      <w:r w:rsidRPr="00CA43D9">
        <w:rPr>
          <w:rFonts w:ascii="宋体" w:hAnsi="宋体" w:cs="宋体"/>
          <w:sz w:val="28"/>
          <w:szCs w:val="28"/>
        </w:rPr>
        <w:t>Jdk安装的教程</w:t>
      </w:r>
      <w:r w:rsidRPr="00CA43D9">
        <w:rPr>
          <w:rFonts w:ascii="宋体" w:hAnsi="宋体" w:cs="宋体" w:hint="eastAsia"/>
          <w:sz w:val="28"/>
          <w:szCs w:val="28"/>
        </w:rPr>
        <w:t>，</w:t>
      </w:r>
      <w:r w:rsidRPr="00CA43D9">
        <w:rPr>
          <w:rFonts w:ascii="宋体" w:hAnsi="宋体" w:cs="宋体"/>
          <w:sz w:val="28"/>
          <w:szCs w:val="28"/>
        </w:rPr>
        <w:t>请参照如下地址</w:t>
      </w:r>
      <w:r w:rsidRPr="00CA43D9">
        <w:rPr>
          <w:rFonts w:ascii="宋体" w:hAnsi="宋体" w:cs="宋体" w:hint="eastAsia"/>
          <w:sz w:val="28"/>
          <w:szCs w:val="28"/>
        </w:rPr>
        <w:t>：</w:t>
      </w:r>
    </w:p>
    <w:p w14:paraId="1C9B9B9A" w14:textId="77777777" w:rsidR="00CA43D9" w:rsidRPr="00CA43D9" w:rsidRDefault="00EC2202" w:rsidP="00CA43D9">
      <w:pPr>
        <w:jc w:val="left"/>
        <w:rPr>
          <w:rFonts w:ascii="宋体" w:hAnsi="宋体" w:cs="宋体"/>
          <w:sz w:val="28"/>
          <w:szCs w:val="28"/>
        </w:rPr>
      </w:pPr>
      <w:hyperlink r:id="rId11" w:history="1">
        <w:r w:rsidR="00CA43D9" w:rsidRPr="00CA43D9">
          <w:rPr>
            <w:rFonts w:ascii="宋体" w:hAnsi="宋体" w:cs="宋体" w:hint="eastAsia"/>
            <w:sz w:val="28"/>
            <w:szCs w:val="28"/>
          </w:rPr>
          <w:t>https://jingyan.baidu.com/article/3c343ff7defab70d377963e3.html</w:t>
        </w:r>
      </w:hyperlink>
    </w:p>
    <w:p w14:paraId="63A6EE7D" w14:textId="5193ED47" w:rsidR="002D28DA" w:rsidRPr="00CA43D9" w:rsidRDefault="002D28DA" w:rsidP="002D28DA">
      <w:pPr>
        <w:jc w:val="left"/>
        <w:rPr>
          <w:rFonts w:ascii="宋体" w:hAnsi="宋体" w:cs="宋体"/>
          <w:sz w:val="24"/>
          <w:szCs w:val="24"/>
        </w:rPr>
      </w:pPr>
    </w:p>
    <w:p w14:paraId="3FED7F48" w14:textId="2ABC0CB8" w:rsidR="008B0497" w:rsidRDefault="00C53C8F" w:rsidP="00C53C8F">
      <w:pPr>
        <w:pStyle w:val="1Tass"/>
      </w:pPr>
      <w:bookmarkStart w:id="10" w:name="_Toc533857622"/>
      <w:r>
        <w:rPr>
          <w:rFonts w:hint="eastAsia"/>
        </w:rPr>
        <w:lastRenderedPageBreak/>
        <w:t>单机版管理工具</w:t>
      </w:r>
      <w:r w:rsidRPr="00C53C8F">
        <w:t>HSMControlTool</w:t>
      </w:r>
      <w:bookmarkEnd w:id="10"/>
    </w:p>
    <w:p w14:paraId="55AF5121" w14:textId="0C427A9B" w:rsidR="00AF6673" w:rsidRPr="000A4541" w:rsidRDefault="00AF6673" w:rsidP="00AF6673">
      <w:pPr>
        <w:pStyle w:val="2Tass"/>
      </w:pPr>
      <w:bookmarkStart w:id="11" w:name="_Toc533857623"/>
      <w:r>
        <w:t>系统部署</w:t>
      </w:r>
      <w:bookmarkEnd w:id="11"/>
    </w:p>
    <w:p w14:paraId="6B1A3E91" w14:textId="1F0ABA1F" w:rsidR="00F20EB8" w:rsidRDefault="008C40A9" w:rsidP="00AF6673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将jar放在指定位置，以</w:t>
      </w:r>
      <w:r w:rsidR="00B42C77" w:rsidRPr="003152A0">
        <w:rPr>
          <w:rFonts w:ascii="宋体" w:hAnsi="宋体" w:cs="宋体" w:hint="eastAsia"/>
          <w:sz w:val="28"/>
          <w:szCs w:val="28"/>
        </w:rPr>
        <w:t>C:\Users\Administrator\Desktop\单机版管理工具</w:t>
      </w:r>
      <w:r>
        <w:rPr>
          <w:rFonts w:ascii="宋体" w:hAnsi="宋体" w:cs="宋体"/>
          <w:sz w:val="28"/>
          <w:szCs w:val="28"/>
        </w:rPr>
        <w:t>为例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/>
          <w:sz w:val="28"/>
          <w:szCs w:val="28"/>
        </w:rPr>
        <w:t>如下图所示</w:t>
      </w:r>
      <w:r>
        <w:rPr>
          <w:rFonts w:ascii="宋体" w:hAnsi="宋体" w:cs="宋体" w:hint="eastAsia"/>
          <w:sz w:val="28"/>
          <w:szCs w:val="28"/>
        </w:rPr>
        <w:t>：</w:t>
      </w:r>
    </w:p>
    <w:p w14:paraId="1F282C56" w14:textId="7A396058" w:rsidR="008C40A9" w:rsidRPr="00AF6673" w:rsidRDefault="008C40A9" w:rsidP="00AF6673">
      <w:pPr>
        <w:jc w:val="left"/>
        <w:rPr>
          <w:rFonts w:ascii="宋体" w:hAnsi="宋体" w:cs="宋体"/>
          <w:sz w:val="28"/>
          <w:szCs w:val="28"/>
        </w:rPr>
      </w:pPr>
      <w:r>
        <w:rPr>
          <w:noProof/>
        </w:rPr>
        <w:drawing>
          <wp:inline distT="0" distB="0" distL="0" distR="0" wp14:anchorId="06321C17" wp14:editId="33B39AB2">
            <wp:extent cx="5400040" cy="11322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93BA" w14:textId="6044FD92" w:rsidR="00416EE1" w:rsidRDefault="00221AB1" w:rsidP="00416EE1">
      <w:pPr>
        <w:pStyle w:val="2Tass"/>
      </w:pPr>
      <w:bookmarkStart w:id="12" w:name="_Toc533857624"/>
      <w:r>
        <w:t>命令形式</w:t>
      </w:r>
      <w:r w:rsidR="00416EE1" w:rsidRPr="00416EE1">
        <w:t>运行</w:t>
      </w:r>
      <w:bookmarkEnd w:id="12"/>
    </w:p>
    <w:p w14:paraId="05EEFC1A" w14:textId="4F4ED05B" w:rsidR="008C40A9" w:rsidRPr="00D05A55" w:rsidRDefault="008C40A9" w:rsidP="008C40A9">
      <w:pPr>
        <w:pStyle w:val="Tass5"/>
        <w:rPr>
          <w:rFonts w:ascii="宋体" w:hAnsi="宋体" w:cs="宋体"/>
          <w:sz w:val="28"/>
          <w:szCs w:val="28"/>
        </w:rPr>
      </w:pPr>
      <w:r w:rsidRPr="00D05A55">
        <w:rPr>
          <w:rFonts w:ascii="宋体" w:hAnsi="宋体" w:cs="宋体"/>
          <w:sz w:val="28"/>
          <w:szCs w:val="28"/>
        </w:rPr>
        <w:t>以端口号</w:t>
      </w:r>
      <w:r w:rsidRPr="00D05A55">
        <w:rPr>
          <w:rFonts w:ascii="宋体" w:hAnsi="宋体" w:cs="宋体" w:hint="eastAsia"/>
          <w:sz w:val="28"/>
          <w:szCs w:val="28"/>
        </w:rPr>
        <w:t>9</w:t>
      </w:r>
      <w:r w:rsidRPr="00D05A55">
        <w:rPr>
          <w:rFonts w:ascii="宋体" w:hAnsi="宋体" w:cs="宋体"/>
          <w:sz w:val="28"/>
          <w:szCs w:val="28"/>
        </w:rPr>
        <w:t>090为例</w:t>
      </w:r>
      <w:r w:rsidRPr="00D05A55">
        <w:rPr>
          <w:rFonts w:ascii="宋体" w:hAnsi="宋体" w:cs="宋体" w:hint="eastAsia"/>
          <w:sz w:val="28"/>
          <w:szCs w:val="28"/>
        </w:rPr>
        <w:t>：</w:t>
      </w:r>
    </w:p>
    <w:p w14:paraId="694F3070" w14:textId="1E022317" w:rsidR="008C40A9" w:rsidRPr="00D05A55" w:rsidRDefault="008C40A9" w:rsidP="008C40A9">
      <w:pPr>
        <w:pStyle w:val="Tass5"/>
        <w:rPr>
          <w:rFonts w:ascii="宋体" w:hAnsi="宋体" w:cs="宋体"/>
          <w:sz w:val="28"/>
          <w:szCs w:val="28"/>
        </w:rPr>
      </w:pPr>
      <w:r w:rsidRPr="00D05A55">
        <w:rPr>
          <w:rFonts w:ascii="宋体" w:hAnsi="宋体" w:cs="宋体" w:hint="eastAsia"/>
          <w:sz w:val="28"/>
          <w:szCs w:val="28"/>
        </w:rPr>
        <w:t>cmd</w:t>
      </w:r>
    </w:p>
    <w:p w14:paraId="332388FB" w14:textId="77777777" w:rsidR="008C40A9" w:rsidRPr="00D05A55" w:rsidRDefault="008C40A9" w:rsidP="008C40A9">
      <w:pPr>
        <w:pStyle w:val="Tass5"/>
        <w:rPr>
          <w:rFonts w:ascii="宋体" w:hAnsi="宋体" w:cs="宋体"/>
          <w:sz w:val="28"/>
          <w:szCs w:val="28"/>
        </w:rPr>
      </w:pPr>
      <w:r w:rsidRPr="00D05A55">
        <w:rPr>
          <w:rFonts w:ascii="宋体" w:hAnsi="宋体" w:cs="宋体"/>
          <w:sz w:val="28"/>
          <w:szCs w:val="28"/>
        </w:rPr>
        <w:t>进入jar包所在文件夹</w:t>
      </w:r>
      <w:r w:rsidRPr="00D05A55">
        <w:rPr>
          <w:rFonts w:ascii="宋体" w:hAnsi="宋体" w:cs="宋体" w:hint="eastAsia"/>
          <w:sz w:val="28"/>
          <w:szCs w:val="28"/>
        </w:rPr>
        <w:t>：</w:t>
      </w:r>
    </w:p>
    <w:p w14:paraId="44B64C31" w14:textId="754ACDC9" w:rsidR="008C40A9" w:rsidRPr="00D05A55" w:rsidRDefault="008C40A9" w:rsidP="008C40A9">
      <w:pPr>
        <w:pStyle w:val="Tass5"/>
        <w:rPr>
          <w:rFonts w:ascii="宋体" w:hAnsi="宋体" w:cs="宋体"/>
          <w:sz w:val="28"/>
          <w:szCs w:val="28"/>
        </w:rPr>
      </w:pPr>
      <w:r w:rsidRPr="00D05A55">
        <w:rPr>
          <w:rFonts w:ascii="宋体" w:hAnsi="宋体" w:cs="宋体" w:hint="eastAsia"/>
          <w:sz w:val="28"/>
          <w:szCs w:val="28"/>
        </w:rPr>
        <w:t>cd C:\Users\Administrator\Desktop\单机版管理工具</w:t>
      </w:r>
    </w:p>
    <w:p w14:paraId="51C59899" w14:textId="1CD20233" w:rsidR="008C40A9" w:rsidRPr="00D05A55" w:rsidRDefault="008C40A9" w:rsidP="008C40A9">
      <w:pPr>
        <w:pStyle w:val="Tass5"/>
        <w:rPr>
          <w:rFonts w:ascii="宋体" w:hAnsi="宋体" w:cs="宋体"/>
          <w:sz w:val="28"/>
          <w:szCs w:val="28"/>
        </w:rPr>
      </w:pPr>
      <w:r w:rsidRPr="00D05A55">
        <w:rPr>
          <w:rFonts w:ascii="宋体" w:hAnsi="宋体" w:cs="宋体"/>
          <w:sz w:val="28"/>
          <w:szCs w:val="28"/>
        </w:rPr>
        <w:t>执行启动命令</w:t>
      </w:r>
      <w:r w:rsidRPr="00D05A55">
        <w:rPr>
          <w:rFonts w:ascii="宋体" w:hAnsi="宋体" w:cs="宋体" w:hint="eastAsia"/>
          <w:sz w:val="28"/>
          <w:szCs w:val="28"/>
        </w:rPr>
        <w:t>：</w:t>
      </w:r>
    </w:p>
    <w:p w14:paraId="1D9C18F7" w14:textId="389F371D" w:rsidR="008C40A9" w:rsidRPr="00D05A55" w:rsidRDefault="008C40A9" w:rsidP="008C40A9">
      <w:pPr>
        <w:pStyle w:val="Tass5"/>
        <w:rPr>
          <w:rFonts w:ascii="宋体" w:hAnsi="宋体" w:cs="宋体"/>
          <w:sz w:val="28"/>
          <w:szCs w:val="28"/>
        </w:rPr>
      </w:pPr>
      <w:r w:rsidRPr="00D05A55">
        <w:rPr>
          <w:rFonts w:ascii="宋体" w:hAnsi="宋体" w:cs="宋体"/>
          <w:sz w:val="28"/>
          <w:szCs w:val="28"/>
        </w:rPr>
        <w:t>java -jar HSMControlTool-0.0.1-SNAPSHOT.jar --server.port=</w:t>
      </w:r>
      <w:r>
        <w:rPr>
          <w:rFonts w:ascii="宋体" w:hAnsi="宋体" w:cs="宋体"/>
          <w:sz w:val="28"/>
          <w:szCs w:val="28"/>
        </w:rPr>
        <w:t>8082</w:t>
      </w:r>
    </w:p>
    <w:p w14:paraId="6BD2255F" w14:textId="3FAB2DA7" w:rsidR="00416EE1" w:rsidRDefault="00416EE1" w:rsidP="00416EE1">
      <w:pPr>
        <w:pStyle w:val="Tass5"/>
        <w:rPr>
          <w:rFonts w:ascii="宋体" w:hAnsi="宋体" w:cs="宋体"/>
          <w:sz w:val="28"/>
          <w:szCs w:val="28"/>
        </w:rPr>
      </w:pPr>
    </w:p>
    <w:p w14:paraId="30820ED4" w14:textId="44F48C20" w:rsidR="00DD48C7" w:rsidRDefault="00DD48C7" w:rsidP="00416EE1">
      <w:pPr>
        <w:pStyle w:val="Tass5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其中—server.port=8082指定的是服务使用的口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/>
          <w:sz w:val="28"/>
          <w:szCs w:val="28"/>
        </w:rPr>
        <w:t>若不指定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/>
          <w:sz w:val="28"/>
          <w:szCs w:val="28"/>
        </w:rPr>
        <w:t>则端口号取默认配置</w:t>
      </w:r>
      <w:r w:rsidR="008C40A9">
        <w:rPr>
          <w:rFonts w:ascii="宋体" w:hAnsi="宋体" w:cs="宋体"/>
          <w:sz w:val="28"/>
          <w:szCs w:val="28"/>
        </w:rPr>
        <w:t>端口</w:t>
      </w:r>
      <w:r w:rsidR="008C40A9">
        <w:rPr>
          <w:rFonts w:ascii="宋体" w:hAnsi="宋体" w:cs="宋体" w:hint="eastAsia"/>
          <w:sz w:val="28"/>
          <w:szCs w:val="28"/>
        </w:rPr>
        <w:t>90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6DED692A" w14:textId="1879124A" w:rsidR="0081601C" w:rsidRDefault="0081601C" w:rsidP="0081601C">
      <w:pPr>
        <w:pStyle w:val="2Tass"/>
        <w:ind w:left="2495"/>
      </w:pPr>
      <w:bookmarkStart w:id="13" w:name="_Toc533857625"/>
      <w:r w:rsidRPr="0081601C">
        <w:lastRenderedPageBreak/>
        <w:t>脚本形式运行</w:t>
      </w:r>
      <w:bookmarkEnd w:id="13"/>
    </w:p>
    <w:p w14:paraId="45F2B6F7" w14:textId="00C03B55" w:rsidR="0081601C" w:rsidRPr="00410C07" w:rsidRDefault="0081601C" w:rsidP="0081601C">
      <w:pPr>
        <w:pStyle w:val="Tass5"/>
        <w:rPr>
          <w:rFonts w:ascii="宋体" w:hAnsi="宋体" w:cs="宋体"/>
          <w:sz w:val="28"/>
          <w:szCs w:val="28"/>
        </w:rPr>
      </w:pPr>
      <w:r w:rsidRPr="00410C07">
        <w:rPr>
          <w:rFonts w:ascii="宋体" w:hAnsi="宋体" w:cs="宋体"/>
          <w:sz w:val="28"/>
          <w:szCs w:val="28"/>
        </w:rPr>
        <w:t>参见一下文件</w:t>
      </w:r>
    </w:p>
    <w:p w14:paraId="77BF6C7B" w14:textId="24A2A2B1" w:rsidR="0081601C" w:rsidRDefault="0081601C" w:rsidP="00416EE1">
      <w:pPr>
        <w:pStyle w:val="Tass5"/>
        <w:rPr>
          <w:rFonts w:ascii="宋体" w:hAnsi="宋体" w:cs="宋体"/>
          <w:sz w:val="28"/>
          <w:szCs w:val="28"/>
        </w:rPr>
      </w:pPr>
      <w:r w:rsidRPr="0081601C">
        <w:rPr>
          <w:rFonts w:ascii="宋体" w:hAnsi="宋体" w:cs="宋体"/>
          <w:sz w:val="28"/>
          <w:szCs w:val="28"/>
        </w:rPr>
        <w:object w:dxaOrig="2251" w:dyaOrig="840" w14:anchorId="0D8AE5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42pt" o:ole="">
            <v:imagedata r:id="rId13" o:title=""/>
          </v:shape>
          <o:OLEObject Type="Embed" ProgID="Package" ShapeID="_x0000_i1025" DrawAspect="Content" ObjectID="_1607599458" r:id="rId14"/>
        </w:object>
      </w:r>
    </w:p>
    <w:sectPr w:rsidR="0081601C" w:rsidSect="0034086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numFmt w:val="decimalEnclosedCircleChinese"/>
        <w:numRestart w:val="eachPage"/>
      </w:footnotePr>
      <w:pgSz w:w="11906" w:h="16838" w:code="9"/>
      <w:pgMar w:top="2098" w:right="1701" w:bottom="1191" w:left="1701" w:header="1418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2E580" w14:textId="77777777" w:rsidR="00EC2202" w:rsidRDefault="00EC2202" w:rsidP="005F106A">
      <w:pPr>
        <w:spacing w:after="120"/>
      </w:pPr>
      <w:r>
        <w:separator/>
      </w:r>
    </w:p>
    <w:p w14:paraId="33FB13BA" w14:textId="77777777" w:rsidR="00EC2202" w:rsidRDefault="00EC2202" w:rsidP="00043DE1">
      <w:pPr>
        <w:spacing w:after="120"/>
      </w:pPr>
    </w:p>
  </w:endnote>
  <w:endnote w:type="continuationSeparator" w:id="0">
    <w:p w14:paraId="5C3F2811" w14:textId="77777777" w:rsidR="00EC2202" w:rsidRDefault="00EC2202" w:rsidP="005F106A">
      <w:pPr>
        <w:spacing w:after="120"/>
      </w:pPr>
      <w:r>
        <w:continuationSeparator/>
      </w:r>
    </w:p>
    <w:p w14:paraId="7DF10C82" w14:textId="77777777" w:rsidR="00EC2202" w:rsidRDefault="00EC2202" w:rsidP="00043DE1">
      <w:pPr>
        <w:spacing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17947" w14:textId="77777777" w:rsidR="00195927" w:rsidRDefault="00A54410" w:rsidP="00195927">
    <w:pPr>
      <w:rPr>
        <w:b/>
        <w:sz w:val="18"/>
        <w:szCs w:val="18"/>
        <w:u w:val="single"/>
      </w:rPr>
    </w:pPr>
    <w:r>
      <w:rPr>
        <w:rFonts w:hint="eastAsia"/>
        <w:b/>
        <w:sz w:val="18"/>
        <w:szCs w:val="18"/>
        <w:u w:val="single"/>
      </w:rPr>
      <w:t>内部资料</w:t>
    </w:r>
    <w:r>
      <w:rPr>
        <w:rFonts w:hint="eastAsia"/>
        <w:b/>
        <w:sz w:val="18"/>
        <w:szCs w:val="18"/>
        <w:u w:val="single"/>
      </w:rPr>
      <w:t xml:space="preserve"> </w:t>
    </w:r>
    <w:r>
      <w:rPr>
        <w:rFonts w:hint="eastAsia"/>
        <w:b/>
        <w:sz w:val="18"/>
        <w:szCs w:val="18"/>
        <w:u w:val="single"/>
      </w:rPr>
      <w:t>禁止扩散</w:t>
    </w:r>
    <w:r w:rsidR="00195927" w:rsidRPr="00372003">
      <w:rPr>
        <w:rFonts w:hint="eastAsia"/>
        <w:b/>
        <w:sz w:val="18"/>
        <w:szCs w:val="18"/>
        <w:u w:val="single"/>
      </w:rPr>
      <w:t xml:space="preserve">                                               </w:t>
    </w:r>
    <w:r w:rsidR="00195927" w:rsidRPr="00372003">
      <w:rPr>
        <w:b/>
        <w:sz w:val="18"/>
        <w:szCs w:val="18"/>
        <w:u w:val="single"/>
      </w:rPr>
      <w:t xml:space="preserve">             </w:t>
    </w:r>
    <w:r w:rsidR="00195927" w:rsidRPr="00372003">
      <w:rPr>
        <w:rFonts w:hint="eastAsia"/>
        <w:b/>
        <w:sz w:val="18"/>
        <w:szCs w:val="18"/>
        <w:u w:val="single"/>
      </w:rPr>
      <w:t>江南天安</w:t>
    </w:r>
    <w:r w:rsidR="00195927" w:rsidRPr="00372003">
      <w:rPr>
        <w:b/>
        <w:sz w:val="18"/>
        <w:szCs w:val="18"/>
        <w:u w:val="single"/>
      </w:rPr>
      <w:t xml:space="preserve"> </w:t>
    </w:r>
    <w:r w:rsidR="00195927" w:rsidRPr="00372003">
      <w:rPr>
        <w:rFonts w:hint="eastAsia"/>
        <w:b/>
        <w:sz w:val="18"/>
        <w:szCs w:val="18"/>
        <w:u w:val="single"/>
      </w:rPr>
      <w:t>版权所有</w:t>
    </w:r>
  </w:p>
  <w:p w14:paraId="12567149" w14:textId="77777777" w:rsidR="0064200E" w:rsidRPr="002506E3" w:rsidRDefault="00195927" w:rsidP="00195927">
    <w:pPr>
      <w:pStyle w:val="a9"/>
      <w:tabs>
        <w:tab w:val="clear" w:pos="8306"/>
        <w:tab w:val="right" w:pos="8520"/>
      </w:tabs>
      <w:spacing w:after="120"/>
      <w:ind w:right="-16"/>
      <w:jc w:val="center"/>
      <w:rPr>
        <w:rFonts w:ascii="宋体" w:hAnsi="宋体"/>
        <w:szCs w:val="15"/>
      </w:rPr>
    </w:pPr>
    <w:r w:rsidRPr="00195927">
      <w:rPr>
        <w:rFonts w:ascii="宋体" w:hAnsi="宋体"/>
        <w:szCs w:val="15"/>
      </w:rPr>
      <w:fldChar w:fldCharType="begin"/>
    </w:r>
    <w:r w:rsidRPr="00195927">
      <w:rPr>
        <w:rFonts w:ascii="宋体" w:hAnsi="宋体"/>
        <w:szCs w:val="15"/>
      </w:rPr>
      <w:instrText>PAGE   \* MERGEFORMAT</w:instrText>
    </w:r>
    <w:r w:rsidRPr="00195927">
      <w:rPr>
        <w:rFonts w:ascii="宋体" w:hAnsi="宋体"/>
        <w:szCs w:val="15"/>
      </w:rPr>
      <w:fldChar w:fldCharType="separate"/>
    </w:r>
    <w:r w:rsidR="001D6EDD" w:rsidRPr="001D6EDD">
      <w:rPr>
        <w:rFonts w:ascii="宋体" w:hAnsi="宋体"/>
        <w:noProof/>
        <w:szCs w:val="15"/>
        <w:lang w:val="zh-CN"/>
      </w:rPr>
      <w:t>I</w:t>
    </w:r>
    <w:r w:rsidRPr="00195927">
      <w:rPr>
        <w:rFonts w:ascii="宋体" w:hAnsi="宋体"/>
        <w:szCs w:val="15"/>
      </w:rPr>
      <w:fldChar w:fldCharType="end"/>
    </w:r>
    <w:r w:rsidR="004B6182">
      <w:rPr>
        <w:noProof/>
        <w:szCs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0FD5AB" wp14:editId="6884C9A6">
              <wp:simplePos x="0" y="0"/>
              <wp:positionH relativeFrom="column">
                <wp:posOffset>0</wp:posOffset>
              </wp:positionH>
              <wp:positionV relativeFrom="paragraph">
                <wp:posOffset>-8890</wp:posOffset>
              </wp:positionV>
              <wp:extent cx="5410200" cy="0"/>
              <wp:effectExtent l="9525" t="10160" r="9525" b="8890"/>
              <wp:wrapNone/>
              <wp:docPr id="2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410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F01D36B" id="Line 74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7pt" to="426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v/GQIAADM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A92B12" w14:textId="77777777" w:rsidR="00D42BE1" w:rsidRPr="00372003" w:rsidRDefault="00D42BE1" w:rsidP="00372003">
    <w:r w:rsidRPr="00372003">
      <w:fldChar w:fldCharType="begin"/>
    </w:r>
    <w:r w:rsidRPr="00372003">
      <w:instrText xml:space="preserve">PAGE  </w:instrText>
    </w:r>
    <w:r w:rsidRPr="00372003">
      <w:fldChar w:fldCharType="end"/>
    </w:r>
  </w:p>
  <w:p w14:paraId="0AE60A7D" w14:textId="77777777" w:rsidR="00083F79" w:rsidRPr="00372003" w:rsidRDefault="00083F79" w:rsidP="00372003"/>
  <w:p w14:paraId="362D12AF" w14:textId="77777777" w:rsidR="00043DE1" w:rsidRPr="00372003" w:rsidRDefault="00043DE1" w:rsidP="00372003"/>
  <w:p w14:paraId="7A32A308" w14:textId="77777777" w:rsidR="00AB36DA" w:rsidRPr="00372003" w:rsidRDefault="00AB36DA" w:rsidP="0037200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06CF9" w14:textId="77777777" w:rsidR="00043DE1" w:rsidRDefault="00A54410" w:rsidP="00372003">
    <w:pPr>
      <w:rPr>
        <w:b/>
        <w:sz w:val="18"/>
        <w:szCs w:val="18"/>
        <w:u w:val="single"/>
      </w:rPr>
    </w:pPr>
    <w:r>
      <w:rPr>
        <w:rFonts w:hint="eastAsia"/>
        <w:b/>
        <w:sz w:val="18"/>
        <w:szCs w:val="18"/>
        <w:u w:val="single"/>
      </w:rPr>
      <w:t>内部资料</w:t>
    </w:r>
    <w:r>
      <w:rPr>
        <w:rFonts w:hint="eastAsia"/>
        <w:b/>
        <w:sz w:val="18"/>
        <w:szCs w:val="18"/>
        <w:u w:val="single"/>
      </w:rPr>
      <w:t xml:space="preserve"> </w:t>
    </w:r>
    <w:r>
      <w:rPr>
        <w:rFonts w:hint="eastAsia"/>
        <w:b/>
        <w:sz w:val="18"/>
        <w:szCs w:val="18"/>
        <w:u w:val="single"/>
      </w:rPr>
      <w:t>禁止扩散</w:t>
    </w:r>
    <w:r w:rsidR="00372003" w:rsidRPr="00372003">
      <w:rPr>
        <w:rFonts w:hint="eastAsia"/>
        <w:b/>
        <w:sz w:val="18"/>
        <w:szCs w:val="18"/>
        <w:u w:val="single"/>
      </w:rPr>
      <w:t xml:space="preserve">                                               </w:t>
    </w:r>
    <w:r w:rsidR="00372003" w:rsidRPr="00372003">
      <w:rPr>
        <w:b/>
        <w:sz w:val="18"/>
        <w:szCs w:val="18"/>
        <w:u w:val="single"/>
      </w:rPr>
      <w:t xml:space="preserve">             </w:t>
    </w:r>
    <w:r w:rsidR="00372003" w:rsidRPr="00372003">
      <w:rPr>
        <w:rFonts w:hint="eastAsia"/>
        <w:b/>
        <w:sz w:val="18"/>
        <w:szCs w:val="18"/>
        <w:u w:val="single"/>
      </w:rPr>
      <w:t>江南天安</w:t>
    </w:r>
    <w:r w:rsidR="00372003" w:rsidRPr="00372003">
      <w:rPr>
        <w:b/>
        <w:sz w:val="18"/>
        <w:szCs w:val="18"/>
        <w:u w:val="single"/>
      </w:rPr>
      <w:t xml:space="preserve"> </w:t>
    </w:r>
    <w:r w:rsidR="00372003" w:rsidRPr="00372003">
      <w:rPr>
        <w:rFonts w:hint="eastAsia"/>
        <w:b/>
        <w:sz w:val="18"/>
        <w:szCs w:val="18"/>
        <w:u w:val="single"/>
      </w:rPr>
      <w:t>版权所有</w:t>
    </w:r>
  </w:p>
  <w:p w14:paraId="71E17DBF" w14:textId="77777777" w:rsidR="00372003" w:rsidRPr="00372003" w:rsidRDefault="00372003" w:rsidP="00372003">
    <w:pPr>
      <w:jc w:val="center"/>
      <w:rPr>
        <w:b/>
        <w:sz w:val="18"/>
        <w:szCs w:val="18"/>
      </w:rPr>
    </w:pPr>
    <w:r w:rsidRPr="00372003">
      <w:rPr>
        <w:rFonts w:hint="eastAsia"/>
        <w:b/>
        <w:sz w:val="18"/>
        <w:szCs w:val="18"/>
      </w:rPr>
      <w:t>第</w:t>
    </w:r>
    <w:r w:rsidRPr="00372003">
      <w:rPr>
        <w:b/>
        <w:sz w:val="18"/>
        <w:szCs w:val="18"/>
      </w:rPr>
      <w:fldChar w:fldCharType="begin"/>
    </w:r>
    <w:r w:rsidRPr="00372003">
      <w:rPr>
        <w:b/>
        <w:sz w:val="18"/>
        <w:szCs w:val="18"/>
      </w:rPr>
      <w:instrText>PAGE   \* MERGEFORMAT</w:instrText>
    </w:r>
    <w:r w:rsidRPr="00372003">
      <w:rPr>
        <w:b/>
        <w:sz w:val="18"/>
        <w:szCs w:val="18"/>
      </w:rPr>
      <w:fldChar w:fldCharType="separate"/>
    </w:r>
    <w:r w:rsidR="001D6EDD" w:rsidRPr="001D6EDD">
      <w:rPr>
        <w:b/>
        <w:noProof/>
        <w:sz w:val="18"/>
        <w:szCs w:val="18"/>
        <w:lang w:val="zh-CN"/>
      </w:rPr>
      <w:t>3</w:t>
    </w:r>
    <w:r w:rsidRPr="00372003">
      <w:rPr>
        <w:b/>
        <w:sz w:val="18"/>
        <w:szCs w:val="18"/>
      </w:rPr>
      <w:fldChar w:fldCharType="end"/>
    </w:r>
    <w:r w:rsidRPr="00372003">
      <w:rPr>
        <w:rFonts w:hint="eastAsia"/>
        <w:b/>
        <w:sz w:val="18"/>
        <w:szCs w:val="18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20300" w14:textId="77777777" w:rsidR="00083F79" w:rsidRDefault="00083F79" w:rsidP="00083F79">
    <w:pPr>
      <w:pStyle w:val="a9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6FAA6" w14:textId="77777777" w:rsidR="00EC2202" w:rsidRDefault="00EC2202" w:rsidP="005F106A">
      <w:pPr>
        <w:spacing w:after="120"/>
      </w:pPr>
      <w:r>
        <w:separator/>
      </w:r>
    </w:p>
  </w:footnote>
  <w:footnote w:type="continuationSeparator" w:id="0">
    <w:p w14:paraId="410989ED" w14:textId="77777777" w:rsidR="00EC2202" w:rsidRDefault="00EC2202" w:rsidP="005F106A">
      <w:pPr>
        <w:spacing w:after="120"/>
      </w:pPr>
      <w:r>
        <w:continuationSeparator/>
      </w:r>
    </w:p>
  </w:footnote>
  <w:footnote w:type="continuationNotice" w:id="1">
    <w:p w14:paraId="7AED25F6" w14:textId="77777777" w:rsidR="00EC2202" w:rsidRPr="005A353D" w:rsidRDefault="00EC2202" w:rsidP="005A353D">
      <w:pPr>
        <w:pStyle w:val="a9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764F5" w14:textId="4A8D94B3" w:rsidR="006A6E2B" w:rsidRPr="00A35F47" w:rsidRDefault="004B6182" w:rsidP="00D21FE3">
    <w:pPr>
      <w:pStyle w:val="Tassd"/>
    </w:pPr>
    <w:r>
      <w:rPr>
        <w:noProof/>
      </w:rPr>
      <w:drawing>
        <wp:inline distT="0" distB="0" distL="0" distR="0" wp14:anchorId="27308CD9" wp14:editId="0C983402">
          <wp:extent cx="1028700" cy="190500"/>
          <wp:effectExtent l="0" t="0" r="0" b="0"/>
          <wp:docPr id="4" name="图片 2" descr="说明: 说明: 文档模板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说明: 说明: 文档模板页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A59E8">
      <w:rPr>
        <w:rFonts w:hint="eastAsia"/>
      </w:rPr>
      <w:t xml:space="preserve">                             </w:t>
    </w:r>
    <w:r w:rsidR="001B229D">
      <w:rPr>
        <w:rFonts w:hint="eastAsia"/>
      </w:rPr>
      <w:t xml:space="preserve">               A</w:t>
    </w:r>
    <w:r w:rsidR="001B229D">
      <w:t>PI</w:t>
    </w:r>
    <w:r w:rsidR="001B229D">
      <w:t>授权</w:t>
    </w:r>
    <w:r w:rsidR="00992D8D">
      <w:rPr>
        <w:rFonts w:hint="eastAsia"/>
      </w:rPr>
      <w:t>管理</w:t>
    </w:r>
    <w:r w:rsidR="001B229D">
      <w:t>系统</w:t>
    </w:r>
    <w:r w:rsidR="00780395">
      <w:rPr>
        <w:rFonts w:hint="eastAsia"/>
      </w:rPr>
      <w:t>安装</w:t>
    </w:r>
    <w:r w:rsidR="00674A8C">
      <w:rPr>
        <w:rFonts w:hint="eastAsia"/>
      </w:rPr>
      <w:t>部署说明书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0B609" w14:textId="77777777" w:rsidR="00083F79" w:rsidRDefault="00083F79" w:rsidP="00083F79">
    <w:pPr>
      <w:pStyle w:val="a6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7EE77" w14:textId="736FBF0C" w:rsidR="00AB36DA" w:rsidRPr="00372003" w:rsidRDefault="004B6182" w:rsidP="00372003">
    <w:pPr>
      <w:pStyle w:val="Tassd"/>
      <w:tabs>
        <w:tab w:val="clear" w:pos="8306"/>
        <w:tab w:val="right" w:pos="8505"/>
      </w:tabs>
    </w:pPr>
    <w:r>
      <w:rPr>
        <w:noProof/>
      </w:rPr>
      <w:drawing>
        <wp:inline distT="0" distB="0" distL="0" distR="0" wp14:anchorId="4938DEEA" wp14:editId="25CC8948">
          <wp:extent cx="1028700" cy="190500"/>
          <wp:effectExtent l="0" t="0" r="0" b="0"/>
          <wp:docPr id="11" name="图片 2" descr="说明: 说明: 文档模板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说明: 说明: 文档模板页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23012">
      <w:rPr>
        <w:rFonts w:hint="eastAsia"/>
      </w:rPr>
      <w:tab/>
    </w:r>
    <w:r w:rsidR="00323012">
      <w:rPr>
        <w:rFonts w:hint="eastAsia"/>
      </w:rPr>
      <w:tab/>
    </w:r>
    <w:r w:rsidR="00162E05">
      <w:rPr>
        <w:rFonts w:hint="eastAsia"/>
      </w:rPr>
      <w:t>A</w:t>
    </w:r>
    <w:r w:rsidR="00162E05">
      <w:t>PI</w:t>
    </w:r>
    <w:r w:rsidR="00162E05">
      <w:t>授权</w:t>
    </w:r>
    <w:r w:rsidR="00D70356">
      <w:rPr>
        <w:rFonts w:hint="eastAsia"/>
      </w:rPr>
      <w:t>管理</w:t>
    </w:r>
    <w:r w:rsidR="00162E05">
      <w:t>系统</w:t>
    </w:r>
    <w:r w:rsidR="00780395">
      <w:rPr>
        <w:rFonts w:hint="eastAsia"/>
      </w:rPr>
      <w:t>安装部署说明书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F7266" w14:textId="77777777" w:rsidR="00083F79" w:rsidRDefault="00083F79" w:rsidP="00083F79">
    <w:pPr>
      <w:pStyle w:val="a6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69E1B2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B3C9C6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D4C3392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900BA02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3B48D2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B94970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A0270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042ED7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4266D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3AE2B1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EE354D"/>
    <w:multiLevelType w:val="multilevel"/>
    <w:tmpl w:val="2D7695CE"/>
    <w:lvl w:ilvl="0">
      <w:start w:val="1"/>
      <w:numFmt w:val="decimal"/>
      <w:pStyle w:val="Tass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pStyle w:val="Tass0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05357E8B"/>
    <w:multiLevelType w:val="hybridMultilevel"/>
    <w:tmpl w:val="F1D2AFF8"/>
    <w:lvl w:ilvl="0" w:tplc="6DC46BF6">
      <w:start w:val="1"/>
      <w:numFmt w:val="bullet"/>
      <w:pStyle w:val="Tass1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72989F40">
      <w:start w:val="1"/>
      <w:numFmt w:val="bullet"/>
      <w:pStyle w:val="Tass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5C36EE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 w15:restartNumberingAfterBreak="0">
    <w:nsid w:val="3897390B"/>
    <w:multiLevelType w:val="multilevel"/>
    <w:tmpl w:val="0E121810"/>
    <w:lvl w:ilvl="0">
      <w:start w:val="1"/>
      <w:numFmt w:val="chineseCountingThousand"/>
      <w:pStyle w:val="1"/>
      <w:lvlText w:val="%1.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1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1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1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3A906CF5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3EBB3C91"/>
    <w:multiLevelType w:val="multilevel"/>
    <w:tmpl w:val="8A123EEC"/>
    <w:lvl w:ilvl="0">
      <w:start w:val="1"/>
      <w:numFmt w:val="chineseCountingThousand"/>
      <w:pStyle w:val="1Tass"/>
      <w:suff w:val="space"/>
      <w:lvlText w:val="%1. 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pStyle w:val="2Tass"/>
      <w:isLgl/>
      <w:suff w:val="space"/>
      <w:lvlText w:val="%1.%2 "/>
      <w:lvlJc w:val="left"/>
      <w:pPr>
        <w:ind w:left="936" w:hanging="794"/>
      </w:pPr>
      <w:rPr>
        <w:rFonts w:hint="eastAsia"/>
      </w:rPr>
    </w:lvl>
    <w:lvl w:ilvl="2">
      <w:start w:val="1"/>
      <w:numFmt w:val="decimal"/>
      <w:pStyle w:val="3Tass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>
      <w:start w:val="1"/>
      <w:numFmt w:val="decimal"/>
      <w:pStyle w:val="4Tass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>
      <w:start w:val="1"/>
      <w:numFmt w:val="decimal"/>
      <w:pStyle w:val="5Tass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pStyle w:val="6Tass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>
      <w:start w:val="1"/>
      <w:numFmt w:val="decimal"/>
      <w:lvlRestart w:val="1"/>
      <w:pStyle w:val="Tass3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pStyle w:val="Tass4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4B734FB3"/>
    <w:multiLevelType w:val="multilevel"/>
    <w:tmpl w:val="D71CE62A"/>
    <w:styleLink w:val="10"/>
    <w:lvl w:ilvl="0">
      <w:start w:val="1"/>
      <w:numFmt w:val="chineseCountingThousand"/>
      <w:lvlText w:val="%1.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730C65DD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7BBE78F0"/>
    <w:multiLevelType w:val="multilevel"/>
    <w:tmpl w:val="2A00BA26"/>
    <w:lvl w:ilvl="0">
      <w:start w:val="1"/>
      <w:numFmt w:val="upperLetter"/>
      <w:pStyle w:val="1Tass0"/>
      <w:lvlText w:val="附录%1"/>
      <w:lvlJc w:val="left"/>
      <w:pPr>
        <w:tabs>
          <w:tab w:val="num" w:pos="1304"/>
        </w:tabs>
        <w:ind w:left="425" w:hanging="425"/>
      </w:pPr>
      <w:rPr>
        <w:rFonts w:hint="eastAsia"/>
      </w:rPr>
    </w:lvl>
    <w:lvl w:ilvl="1">
      <w:start w:val="1"/>
      <w:numFmt w:val="decimal"/>
      <w:pStyle w:val="2Tass0"/>
      <w:lvlText w:val="%1.%2"/>
      <w:lvlJc w:val="left"/>
      <w:pPr>
        <w:tabs>
          <w:tab w:val="num" w:pos="624"/>
        </w:tabs>
        <w:ind w:left="425" w:hanging="425"/>
      </w:pPr>
      <w:rPr>
        <w:rFonts w:hint="eastAsia"/>
      </w:rPr>
    </w:lvl>
    <w:lvl w:ilvl="2">
      <w:start w:val="1"/>
      <w:numFmt w:val="decimal"/>
      <w:pStyle w:val="3Tass0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pStyle w:val="4Tass0"/>
      <w:lvlText w:val="%1.%2.%3.%4"/>
      <w:lvlJc w:val="left"/>
      <w:pPr>
        <w:tabs>
          <w:tab w:val="num" w:pos="1134"/>
        </w:tabs>
        <w:ind w:left="1361" w:hanging="136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18"/>
  </w:num>
  <w:num w:numId="3">
    <w:abstractNumId w:val="10"/>
  </w:num>
  <w:num w:numId="4">
    <w:abstractNumId w:val="11"/>
  </w:num>
  <w:num w:numId="5">
    <w:abstractNumId w:val="15"/>
  </w:num>
  <w:num w:numId="6">
    <w:abstractNumId w:val="16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14"/>
  </w:num>
  <w:num w:numId="19">
    <w:abstractNumId w:val="17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03"/>
    <w:rsid w:val="00001841"/>
    <w:rsid w:val="00001DE1"/>
    <w:rsid w:val="00003B27"/>
    <w:rsid w:val="00004936"/>
    <w:rsid w:val="00005259"/>
    <w:rsid w:val="000059E0"/>
    <w:rsid w:val="0000664D"/>
    <w:rsid w:val="00007042"/>
    <w:rsid w:val="0001132C"/>
    <w:rsid w:val="00014BB2"/>
    <w:rsid w:val="00016C6B"/>
    <w:rsid w:val="00016F87"/>
    <w:rsid w:val="00017461"/>
    <w:rsid w:val="00017886"/>
    <w:rsid w:val="00020778"/>
    <w:rsid w:val="0002421D"/>
    <w:rsid w:val="000242DD"/>
    <w:rsid w:val="00027E53"/>
    <w:rsid w:val="00030491"/>
    <w:rsid w:val="00032B40"/>
    <w:rsid w:val="0003313B"/>
    <w:rsid w:val="00033445"/>
    <w:rsid w:val="000334F9"/>
    <w:rsid w:val="0003569C"/>
    <w:rsid w:val="0004036C"/>
    <w:rsid w:val="00042A9D"/>
    <w:rsid w:val="00043270"/>
    <w:rsid w:val="00043DE1"/>
    <w:rsid w:val="00044078"/>
    <w:rsid w:val="00045162"/>
    <w:rsid w:val="00046AF5"/>
    <w:rsid w:val="00051D16"/>
    <w:rsid w:val="00053FB8"/>
    <w:rsid w:val="00055F34"/>
    <w:rsid w:val="00066808"/>
    <w:rsid w:val="00067859"/>
    <w:rsid w:val="00076D4B"/>
    <w:rsid w:val="0008265A"/>
    <w:rsid w:val="0008362D"/>
    <w:rsid w:val="00083F79"/>
    <w:rsid w:val="000844D7"/>
    <w:rsid w:val="000849AF"/>
    <w:rsid w:val="00084A05"/>
    <w:rsid w:val="0008514C"/>
    <w:rsid w:val="000902E1"/>
    <w:rsid w:val="00091581"/>
    <w:rsid w:val="0009177F"/>
    <w:rsid w:val="00091F3F"/>
    <w:rsid w:val="000929AC"/>
    <w:rsid w:val="000953D9"/>
    <w:rsid w:val="00095BA4"/>
    <w:rsid w:val="000963CC"/>
    <w:rsid w:val="00097634"/>
    <w:rsid w:val="000A0295"/>
    <w:rsid w:val="000A4541"/>
    <w:rsid w:val="000A4CF7"/>
    <w:rsid w:val="000A4D0F"/>
    <w:rsid w:val="000A5C2C"/>
    <w:rsid w:val="000A6B65"/>
    <w:rsid w:val="000B6663"/>
    <w:rsid w:val="000B6F89"/>
    <w:rsid w:val="000B6F91"/>
    <w:rsid w:val="000C1BFC"/>
    <w:rsid w:val="000C266B"/>
    <w:rsid w:val="000C2851"/>
    <w:rsid w:val="000C6E22"/>
    <w:rsid w:val="000D0E25"/>
    <w:rsid w:val="000D7728"/>
    <w:rsid w:val="000E50D0"/>
    <w:rsid w:val="000E76BC"/>
    <w:rsid w:val="000F0F0A"/>
    <w:rsid w:val="000F1F21"/>
    <w:rsid w:val="000F392A"/>
    <w:rsid w:val="001035AA"/>
    <w:rsid w:val="001036FE"/>
    <w:rsid w:val="00103CF4"/>
    <w:rsid w:val="0010469B"/>
    <w:rsid w:val="001053AE"/>
    <w:rsid w:val="00111882"/>
    <w:rsid w:val="001127B8"/>
    <w:rsid w:val="00113401"/>
    <w:rsid w:val="00113693"/>
    <w:rsid w:val="001143E8"/>
    <w:rsid w:val="001148C9"/>
    <w:rsid w:val="00114BF0"/>
    <w:rsid w:val="001168CD"/>
    <w:rsid w:val="001244C3"/>
    <w:rsid w:val="00125586"/>
    <w:rsid w:val="00132052"/>
    <w:rsid w:val="001326C0"/>
    <w:rsid w:val="00133444"/>
    <w:rsid w:val="00133737"/>
    <w:rsid w:val="00140441"/>
    <w:rsid w:val="00142C40"/>
    <w:rsid w:val="00144651"/>
    <w:rsid w:val="0014634C"/>
    <w:rsid w:val="00146903"/>
    <w:rsid w:val="0014698A"/>
    <w:rsid w:val="001533B7"/>
    <w:rsid w:val="0015483B"/>
    <w:rsid w:val="00154D40"/>
    <w:rsid w:val="00155893"/>
    <w:rsid w:val="00157EE9"/>
    <w:rsid w:val="001605A8"/>
    <w:rsid w:val="00160F97"/>
    <w:rsid w:val="00162957"/>
    <w:rsid w:val="00162E05"/>
    <w:rsid w:val="00163CEC"/>
    <w:rsid w:val="001645D7"/>
    <w:rsid w:val="001646A7"/>
    <w:rsid w:val="00165D11"/>
    <w:rsid w:val="001729C4"/>
    <w:rsid w:val="0017318B"/>
    <w:rsid w:val="00173881"/>
    <w:rsid w:val="00173AF9"/>
    <w:rsid w:val="001748A2"/>
    <w:rsid w:val="001757C6"/>
    <w:rsid w:val="001763D6"/>
    <w:rsid w:val="00180175"/>
    <w:rsid w:val="0018108D"/>
    <w:rsid w:val="00183AEA"/>
    <w:rsid w:val="00185A80"/>
    <w:rsid w:val="00187833"/>
    <w:rsid w:val="00195927"/>
    <w:rsid w:val="001A02DC"/>
    <w:rsid w:val="001A0C46"/>
    <w:rsid w:val="001A6155"/>
    <w:rsid w:val="001B100D"/>
    <w:rsid w:val="001B229D"/>
    <w:rsid w:val="001B25D6"/>
    <w:rsid w:val="001B36D9"/>
    <w:rsid w:val="001B4CD8"/>
    <w:rsid w:val="001B5335"/>
    <w:rsid w:val="001C1295"/>
    <w:rsid w:val="001C14F4"/>
    <w:rsid w:val="001C1BBF"/>
    <w:rsid w:val="001C4EAF"/>
    <w:rsid w:val="001C55B4"/>
    <w:rsid w:val="001C633E"/>
    <w:rsid w:val="001C6B68"/>
    <w:rsid w:val="001C717A"/>
    <w:rsid w:val="001C7582"/>
    <w:rsid w:val="001D3449"/>
    <w:rsid w:val="001D5C9E"/>
    <w:rsid w:val="001D6EDD"/>
    <w:rsid w:val="001E0995"/>
    <w:rsid w:val="001E1BC7"/>
    <w:rsid w:val="001E321F"/>
    <w:rsid w:val="001E3AC9"/>
    <w:rsid w:val="001E5937"/>
    <w:rsid w:val="001F2D6D"/>
    <w:rsid w:val="001F3D39"/>
    <w:rsid w:val="001F54EC"/>
    <w:rsid w:val="001F5703"/>
    <w:rsid w:val="00200565"/>
    <w:rsid w:val="00201137"/>
    <w:rsid w:val="002016BB"/>
    <w:rsid w:val="00204E4A"/>
    <w:rsid w:val="0020658F"/>
    <w:rsid w:val="00211EF8"/>
    <w:rsid w:val="00213EB4"/>
    <w:rsid w:val="002144DB"/>
    <w:rsid w:val="00214CE5"/>
    <w:rsid w:val="00215BBC"/>
    <w:rsid w:val="00216584"/>
    <w:rsid w:val="0021763B"/>
    <w:rsid w:val="00221AB1"/>
    <w:rsid w:val="00230203"/>
    <w:rsid w:val="0023128C"/>
    <w:rsid w:val="0023362D"/>
    <w:rsid w:val="00233921"/>
    <w:rsid w:val="002365FD"/>
    <w:rsid w:val="0023667C"/>
    <w:rsid w:val="00236D4C"/>
    <w:rsid w:val="00240973"/>
    <w:rsid w:val="00243C1B"/>
    <w:rsid w:val="00245946"/>
    <w:rsid w:val="00247ED9"/>
    <w:rsid w:val="002506E3"/>
    <w:rsid w:val="00254940"/>
    <w:rsid w:val="00256EDC"/>
    <w:rsid w:val="002609D9"/>
    <w:rsid w:val="00262A00"/>
    <w:rsid w:val="00264C3E"/>
    <w:rsid w:val="00272FB4"/>
    <w:rsid w:val="002730EA"/>
    <w:rsid w:val="0027346E"/>
    <w:rsid w:val="00276315"/>
    <w:rsid w:val="002764A5"/>
    <w:rsid w:val="00277BC0"/>
    <w:rsid w:val="00280060"/>
    <w:rsid w:val="00281048"/>
    <w:rsid w:val="0028268C"/>
    <w:rsid w:val="002845B1"/>
    <w:rsid w:val="00293CF7"/>
    <w:rsid w:val="00294AD6"/>
    <w:rsid w:val="00295909"/>
    <w:rsid w:val="00297D94"/>
    <w:rsid w:val="002A09A4"/>
    <w:rsid w:val="002A1C26"/>
    <w:rsid w:val="002A2A65"/>
    <w:rsid w:val="002A411E"/>
    <w:rsid w:val="002A55A2"/>
    <w:rsid w:val="002A7768"/>
    <w:rsid w:val="002B6630"/>
    <w:rsid w:val="002C0161"/>
    <w:rsid w:val="002C1458"/>
    <w:rsid w:val="002C2A7B"/>
    <w:rsid w:val="002C4714"/>
    <w:rsid w:val="002C5B1B"/>
    <w:rsid w:val="002D28DA"/>
    <w:rsid w:val="002D3A27"/>
    <w:rsid w:val="002D580E"/>
    <w:rsid w:val="002D62C5"/>
    <w:rsid w:val="002E299A"/>
    <w:rsid w:val="002E3729"/>
    <w:rsid w:val="002F15FC"/>
    <w:rsid w:val="002F32CC"/>
    <w:rsid w:val="002F3372"/>
    <w:rsid w:val="002F3AD2"/>
    <w:rsid w:val="002F70EF"/>
    <w:rsid w:val="00302AF1"/>
    <w:rsid w:val="00304119"/>
    <w:rsid w:val="00310337"/>
    <w:rsid w:val="0031055A"/>
    <w:rsid w:val="0031081D"/>
    <w:rsid w:val="003152A0"/>
    <w:rsid w:val="0031546D"/>
    <w:rsid w:val="00315485"/>
    <w:rsid w:val="0032196D"/>
    <w:rsid w:val="00323012"/>
    <w:rsid w:val="003245AA"/>
    <w:rsid w:val="003249D5"/>
    <w:rsid w:val="0032708F"/>
    <w:rsid w:val="003272AF"/>
    <w:rsid w:val="003316F1"/>
    <w:rsid w:val="00333063"/>
    <w:rsid w:val="00336816"/>
    <w:rsid w:val="00340104"/>
    <w:rsid w:val="00340863"/>
    <w:rsid w:val="00340F2F"/>
    <w:rsid w:val="00343BB9"/>
    <w:rsid w:val="0034420E"/>
    <w:rsid w:val="003516D8"/>
    <w:rsid w:val="003546B9"/>
    <w:rsid w:val="00354D3C"/>
    <w:rsid w:val="00363D7B"/>
    <w:rsid w:val="00367691"/>
    <w:rsid w:val="00372003"/>
    <w:rsid w:val="003725F6"/>
    <w:rsid w:val="00374AD8"/>
    <w:rsid w:val="00380D2B"/>
    <w:rsid w:val="00381246"/>
    <w:rsid w:val="0038164A"/>
    <w:rsid w:val="003839F9"/>
    <w:rsid w:val="003861BB"/>
    <w:rsid w:val="003902AA"/>
    <w:rsid w:val="00391647"/>
    <w:rsid w:val="00391666"/>
    <w:rsid w:val="003931BF"/>
    <w:rsid w:val="00393FC4"/>
    <w:rsid w:val="00395649"/>
    <w:rsid w:val="003A3CBC"/>
    <w:rsid w:val="003A422C"/>
    <w:rsid w:val="003A6747"/>
    <w:rsid w:val="003B04EA"/>
    <w:rsid w:val="003B05E2"/>
    <w:rsid w:val="003B0EBE"/>
    <w:rsid w:val="003B1EB7"/>
    <w:rsid w:val="003B1F6D"/>
    <w:rsid w:val="003B4848"/>
    <w:rsid w:val="003B765C"/>
    <w:rsid w:val="003C0683"/>
    <w:rsid w:val="003C0958"/>
    <w:rsid w:val="003C1AFD"/>
    <w:rsid w:val="003C46A1"/>
    <w:rsid w:val="003C4DA1"/>
    <w:rsid w:val="003C6B3C"/>
    <w:rsid w:val="003C6B7D"/>
    <w:rsid w:val="003C7796"/>
    <w:rsid w:val="003D31B5"/>
    <w:rsid w:val="003D5097"/>
    <w:rsid w:val="003D5F82"/>
    <w:rsid w:val="003D7489"/>
    <w:rsid w:val="003D7CF6"/>
    <w:rsid w:val="003E096C"/>
    <w:rsid w:val="003E202A"/>
    <w:rsid w:val="003E3604"/>
    <w:rsid w:val="003F015A"/>
    <w:rsid w:val="003F1CFD"/>
    <w:rsid w:val="003F2450"/>
    <w:rsid w:val="003F48F3"/>
    <w:rsid w:val="003F4B96"/>
    <w:rsid w:val="003F6167"/>
    <w:rsid w:val="004016EC"/>
    <w:rsid w:val="00405857"/>
    <w:rsid w:val="0040755D"/>
    <w:rsid w:val="00410C07"/>
    <w:rsid w:val="00410D16"/>
    <w:rsid w:val="00411E05"/>
    <w:rsid w:val="0041394A"/>
    <w:rsid w:val="004148A7"/>
    <w:rsid w:val="004159B7"/>
    <w:rsid w:val="00416EE1"/>
    <w:rsid w:val="004174DE"/>
    <w:rsid w:val="004213F4"/>
    <w:rsid w:val="00421CC3"/>
    <w:rsid w:val="00424B7C"/>
    <w:rsid w:val="00426A8F"/>
    <w:rsid w:val="00427EBB"/>
    <w:rsid w:val="00430898"/>
    <w:rsid w:val="00431ED1"/>
    <w:rsid w:val="0043396B"/>
    <w:rsid w:val="0043568E"/>
    <w:rsid w:val="00436DB5"/>
    <w:rsid w:val="00436F5D"/>
    <w:rsid w:val="00441F9A"/>
    <w:rsid w:val="004433AB"/>
    <w:rsid w:val="00445BE0"/>
    <w:rsid w:val="00446B10"/>
    <w:rsid w:val="00451B07"/>
    <w:rsid w:val="00454B99"/>
    <w:rsid w:val="004555A6"/>
    <w:rsid w:val="0045596D"/>
    <w:rsid w:val="004573D3"/>
    <w:rsid w:val="00460145"/>
    <w:rsid w:val="004605BE"/>
    <w:rsid w:val="00462145"/>
    <w:rsid w:val="00462C77"/>
    <w:rsid w:val="004633A8"/>
    <w:rsid w:val="0046469D"/>
    <w:rsid w:val="00465F43"/>
    <w:rsid w:val="0047229C"/>
    <w:rsid w:val="00473EB3"/>
    <w:rsid w:val="004764CD"/>
    <w:rsid w:val="0048230E"/>
    <w:rsid w:val="004844FE"/>
    <w:rsid w:val="00490409"/>
    <w:rsid w:val="00494D03"/>
    <w:rsid w:val="0049733F"/>
    <w:rsid w:val="004A0603"/>
    <w:rsid w:val="004A527A"/>
    <w:rsid w:val="004A6FF3"/>
    <w:rsid w:val="004B00ED"/>
    <w:rsid w:val="004B0FF9"/>
    <w:rsid w:val="004B1747"/>
    <w:rsid w:val="004B2807"/>
    <w:rsid w:val="004B3535"/>
    <w:rsid w:val="004B573E"/>
    <w:rsid w:val="004B6182"/>
    <w:rsid w:val="004C18E8"/>
    <w:rsid w:val="004C4BBD"/>
    <w:rsid w:val="004C5D81"/>
    <w:rsid w:val="004C6E0E"/>
    <w:rsid w:val="004C7CC0"/>
    <w:rsid w:val="004D3151"/>
    <w:rsid w:val="004D7748"/>
    <w:rsid w:val="004E0D14"/>
    <w:rsid w:val="004E1A3B"/>
    <w:rsid w:val="004E3292"/>
    <w:rsid w:val="004E7721"/>
    <w:rsid w:val="004E79F6"/>
    <w:rsid w:val="004F7BD6"/>
    <w:rsid w:val="005021AA"/>
    <w:rsid w:val="00502E57"/>
    <w:rsid w:val="00503A5D"/>
    <w:rsid w:val="0050417B"/>
    <w:rsid w:val="005048B0"/>
    <w:rsid w:val="005049EB"/>
    <w:rsid w:val="0050669F"/>
    <w:rsid w:val="005106E7"/>
    <w:rsid w:val="0051088D"/>
    <w:rsid w:val="00512B2C"/>
    <w:rsid w:val="00520CB8"/>
    <w:rsid w:val="0052105D"/>
    <w:rsid w:val="00521CF5"/>
    <w:rsid w:val="00524638"/>
    <w:rsid w:val="00525297"/>
    <w:rsid w:val="00531092"/>
    <w:rsid w:val="00533BC0"/>
    <w:rsid w:val="0053476C"/>
    <w:rsid w:val="0053482F"/>
    <w:rsid w:val="0053580C"/>
    <w:rsid w:val="00535B1B"/>
    <w:rsid w:val="0053607E"/>
    <w:rsid w:val="005371AA"/>
    <w:rsid w:val="00542113"/>
    <w:rsid w:val="00544DCE"/>
    <w:rsid w:val="005506B7"/>
    <w:rsid w:val="00550C17"/>
    <w:rsid w:val="00555BB0"/>
    <w:rsid w:val="00560717"/>
    <w:rsid w:val="00565E54"/>
    <w:rsid w:val="0056793E"/>
    <w:rsid w:val="0057190E"/>
    <w:rsid w:val="00571C2A"/>
    <w:rsid w:val="00571C59"/>
    <w:rsid w:val="00572175"/>
    <w:rsid w:val="0057279D"/>
    <w:rsid w:val="00572D5D"/>
    <w:rsid w:val="00573D5A"/>
    <w:rsid w:val="00574CB1"/>
    <w:rsid w:val="0057574B"/>
    <w:rsid w:val="00575C44"/>
    <w:rsid w:val="0057666F"/>
    <w:rsid w:val="00577A77"/>
    <w:rsid w:val="00577C7B"/>
    <w:rsid w:val="00582AB2"/>
    <w:rsid w:val="00592315"/>
    <w:rsid w:val="00594FA5"/>
    <w:rsid w:val="005952A0"/>
    <w:rsid w:val="005A1E6D"/>
    <w:rsid w:val="005A2B55"/>
    <w:rsid w:val="005A353D"/>
    <w:rsid w:val="005A433C"/>
    <w:rsid w:val="005A6AED"/>
    <w:rsid w:val="005A6BF7"/>
    <w:rsid w:val="005B26FE"/>
    <w:rsid w:val="005B3718"/>
    <w:rsid w:val="005B372B"/>
    <w:rsid w:val="005B5D39"/>
    <w:rsid w:val="005B6893"/>
    <w:rsid w:val="005C0E82"/>
    <w:rsid w:val="005C207A"/>
    <w:rsid w:val="005C4ADF"/>
    <w:rsid w:val="005C70FE"/>
    <w:rsid w:val="005D1831"/>
    <w:rsid w:val="005D2568"/>
    <w:rsid w:val="005D397F"/>
    <w:rsid w:val="005D447D"/>
    <w:rsid w:val="005D642F"/>
    <w:rsid w:val="005E02DA"/>
    <w:rsid w:val="005E193B"/>
    <w:rsid w:val="005E4DCB"/>
    <w:rsid w:val="005F106A"/>
    <w:rsid w:val="005F36E8"/>
    <w:rsid w:val="005F3DA4"/>
    <w:rsid w:val="005F426D"/>
    <w:rsid w:val="006005D2"/>
    <w:rsid w:val="00601709"/>
    <w:rsid w:val="006021AC"/>
    <w:rsid w:val="006035C7"/>
    <w:rsid w:val="00603914"/>
    <w:rsid w:val="00605814"/>
    <w:rsid w:val="006064EF"/>
    <w:rsid w:val="00606DF3"/>
    <w:rsid w:val="00607441"/>
    <w:rsid w:val="00611030"/>
    <w:rsid w:val="00615F03"/>
    <w:rsid w:val="00615F9F"/>
    <w:rsid w:val="00615FD4"/>
    <w:rsid w:val="006165B8"/>
    <w:rsid w:val="006175F9"/>
    <w:rsid w:val="0062219C"/>
    <w:rsid w:val="00624F48"/>
    <w:rsid w:val="00630605"/>
    <w:rsid w:val="00630C38"/>
    <w:rsid w:val="00632990"/>
    <w:rsid w:val="00634853"/>
    <w:rsid w:val="00634CA8"/>
    <w:rsid w:val="00637BB8"/>
    <w:rsid w:val="006410EB"/>
    <w:rsid w:val="0064200E"/>
    <w:rsid w:val="0064593E"/>
    <w:rsid w:val="00646701"/>
    <w:rsid w:val="00651455"/>
    <w:rsid w:val="0065173C"/>
    <w:rsid w:val="00655CE0"/>
    <w:rsid w:val="00657FCF"/>
    <w:rsid w:val="00662F8F"/>
    <w:rsid w:val="006641E4"/>
    <w:rsid w:val="00664D1A"/>
    <w:rsid w:val="00665234"/>
    <w:rsid w:val="00665A78"/>
    <w:rsid w:val="00665F2C"/>
    <w:rsid w:val="006672FE"/>
    <w:rsid w:val="00667881"/>
    <w:rsid w:val="00667DAD"/>
    <w:rsid w:val="006729C1"/>
    <w:rsid w:val="0067356C"/>
    <w:rsid w:val="006745FF"/>
    <w:rsid w:val="00674A8C"/>
    <w:rsid w:val="00681ADE"/>
    <w:rsid w:val="006827EF"/>
    <w:rsid w:val="006842AA"/>
    <w:rsid w:val="00685ABD"/>
    <w:rsid w:val="00685E17"/>
    <w:rsid w:val="006870FD"/>
    <w:rsid w:val="00690FCC"/>
    <w:rsid w:val="006928DA"/>
    <w:rsid w:val="00693D68"/>
    <w:rsid w:val="00694365"/>
    <w:rsid w:val="006A6E2B"/>
    <w:rsid w:val="006A70D9"/>
    <w:rsid w:val="006A7577"/>
    <w:rsid w:val="006B09E7"/>
    <w:rsid w:val="006B2F4D"/>
    <w:rsid w:val="006B3927"/>
    <w:rsid w:val="006B5061"/>
    <w:rsid w:val="006B6806"/>
    <w:rsid w:val="006B712F"/>
    <w:rsid w:val="006B797A"/>
    <w:rsid w:val="006C0339"/>
    <w:rsid w:val="006C3064"/>
    <w:rsid w:val="006C32B4"/>
    <w:rsid w:val="006D0D24"/>
    <w:rsid w:val="006D2707"/>
    <w:rsid w:val="006D281E"/>
    <w:rsid w:val="006D2DD2"/>
    <w:rsid w:val="006D2F65"/>
    <w:rsid w:val="006E5E00"/>
    <w:rsid w:val="006F26F7"/>
    <w:rsid w:val="006F2E85"/>
    <w:rsid w:val="006F7F48"/>
    <w:rsid w:val="0070306B"/>
    <w:rsid w:val="00705097"/>
    <w:rsid w:val="00705163"/>
    <w:rsid w:val="00705446"/>
    <w:rsid w:val="007060F6"/>
    <w:rsid w:val="00720931"/>
    <w:rsid w:val="00720E3C"/>
    <w:rsid w:val="00721B02"/>
    <w:rsid w:val="0072325B"/>
    <w:rsid w:val="0072442D"/>
    <w:rsid w:val="00727F53"/>
    <w:rsid w:val="007322BD"/>
    <w:rsid w:val="00732C71"/>
    <w:rsid w:val="007364D3"/>
    <w:rsid w:val="007422D8"/>
    <w:rsid w:val="00742A19"/>
    <w:rsid w:val="007434BF"/>
    <w:rsid w:val="0074447B"/>
    <w:rsid w:val="0074642A"/>
    <w:rsid w:val="00746666"/>
    <w:rsid w:val="0075134A"/>
    <w:rsid w:val="0075145E"/>
    <w:rsid w:val="007521E3"/>
    <w:rsid w:val="00754318"/>
    <w:rsid w:val="007549B6"/>
    <w:rsid w:val="00755F90"/>
    <w:rsid w:val="00757B38"/>
    <w:rsid w:val="00764EE8"/>
    <w:rsid w:val="007657E3"/>
    <w:rsid w:val="007660E2"/>
    <w:rsid w:val="0076683E"/>
    <w:rsid w:val="007668A7"/>
    <w:rsid w:val="00767B0E"/>
    <w:rsid w:val="00770863"/>
    <w:rsid w:val="00773EFC"/>
    <w:rsid w:val="00773FA2"/>
    <w:rsid w:val="007759CD"/>
    <w:rsid w:val="00780395"/>
    <w:rsid w:val="00780A97"/>
    <w:rsid w:val="007849E7"/>
    <w:rsid w:val="0078598C"/>
    <w:rsid w:val="00785AD7"/>
    <w:rsid w:val="007971BF"/>
    <w:rsid w:val="007A062A"/>
    <w:rsid w:val="007A28F0"/>
    <w:rsid w:val="007A2C57"/>
    <w:rsid w:val="007A3E3B"/>
    <w:rsid w:val="007A4CE7"/>
    <w:rsid w:val="007A6966"/>
    <w:rsid w:val="007B133E"/>
    <w:rsid w:val="007B1997"/>
    <w:rsid w:val="007B2C48"/>
    <w:rsid w:val="007B4C06"/>
    <w:rsid w:val="007B6CA4"/>
    <w:rsid w:val="007B6DEA"/>
    <w:rsid w:val="007C266B"/>
    <w:rsid w:val="007C455F"/>
    <w:rsid w:val="007C4747"/>
    <w:rsid w:val="007C4770"/>
    <w:rsid w:val="007C6131"/>
    <w:rsid w:val="007C66A3"/>
    <w:rsid w:val="007C670A"/>
    <w:rsid w:val="007C7AC9"/>
    <w:rsid w:val="007C7C8C"/>
    <w:rsid w:val="007D06E0"/>
    <w:rsid w:val="007D13DB"/>
    <w:rsid w:val="007D3323"/>
    <w:rsid w:val="007D3BA8"/>
    <w:rsid w:val="007D3DBD"/>
    <w:rsid w:val="007D4556"/>
    <w:rsid w:val="007E38E3"/>
    <w:rsid w:val="007E41BA"/>
    <w:rsid w:val="007E4543"/>
    <w:rsid w:val="007E525F"/>
    <w:rsid w:val="007E5581"/>
    <w:rsid w:val="007E635D"/>
    <w:rsid w:val="007E6DDE"/>
    <w:rsid w:val="007F0600"/>
    <w:rsid w:val="007F1836"/>
    <w:rsid w:val="007F24C5"/>
    <w:rsid w:val="007F4958"/>
    <w:rsid w:val="007F73A9"/>
    <w:rsid w:val="007F7750"/>
    <w:rsid w:val="00800064"/>
    <w:rsid w:val="00801201"/>
    <w:rsid w:val="0080151D"/>
    <w:rsid w:val="008022DE"/>
    <w:rsid w:val="00802B61"/>
    <w:rsid w:val="00806B23"/>
    <w:rsid w:val="008129C4"/>
    <w:rsid w:val="0081362F"/>
    <w:rsid w:val="00815386"/>
    <w:rsid w:val="00815F5E"/>
    <w:rsid w:val="0081601C"/>
    <w:rsid w:val="00817F96"/>
    <w:rsid w:val="00821585"/>
    <w:rsid w:val="00823096"/>
    <w:rsid w:val="00825770"/>
    <w:rsid w:val="0084116D"/>
    <w:rsid w:val="008411EF"/>
    <w:rsid w:val="00842078"/>
    <w:rsid w:val="008427AD"/>
    <w:rsid w:val="00842881"/>
    <w:rsid w:val="008438A2"/>
    <w:rsid w:val="0084507D"/>
    <w:rsid w:val="00846A7B"/>
    <w:rsid w:val="00846EAA"/>
    <w:rsid w:val="00847EA5"/>
    <w:rsid w:val="008515F8"/>
    <w:rsid w:val="00852983"/>
    <w:rsid w:val="0085338D"/>
    <w:rsid w:val="008551BB"/>
    <w:rsid w:val="00855E55"/>
    <w:rsid w:val="008562B5"/>
    <w:rsid w:val="008602A6"/>
    <w:rsid w:val="00861965"/>
    <w:rsid w:val="00863115"/>
    <w:rsid w:val="00863E7D"/>
    <w:rsid w:val="00864BD5"/>
    <w:rsid w:val="00870896"/>
    <w:rsid w:val="00870983"/>
    <w:rsid w:val="00875C2C"/>
    <w:rsid w:val="0088000F"/>
    <w:rsid w:val="0088068A"/>
    <w:rsid w:val="00887418"/>
    <w:rsid w:val="0089053B"/>
    <w:rsid w:val="00890A15"/>
    <w:rsid w:val="008940F3"/>
    <w:rsid w:val="008A300F"/>
    <w:rsid w:val="008A36E3"/>
    <w:rsid w:val="008A4059"/>
    <w:rsid w:val="008A790D"/>
    <w:rsid w:val="008A79F0"/>
    <w:rsid w:val="008B0497"/>
    <w:rsid w:val="008B1557"/>
    <w:rsid w:val="008B1BA2"/>
    <w:rsid w:val="008B2E0F"/>
    <w:rsid w:val="008C34DF"/>
    <w:rsid w:val="008C40A9"/>
    <w:rsid w:val="008C54F3"/>
    <w:rsid w:val="008D1AE7"/>
    <w:rsid w:val="008D6F94"/>
    <w:rsid w:val="008D70DA"/>
    <w:rsid w:val="008D7626"/>
    <w:rsid w:val="008E00EC"/>
    <w:rsid w:val="008E0D74"/>
    <w:rsid w:val="008E1C1F"/>
    <w:rsid w:val="008E33C9"/>
    <w:rsid w:val="008E6291"/>
    <w:rsid w:val="008F1A93"/>
    <w:rsid w:val="008F2F4C"/>
    <w:rsid w:val="008F3B8E"/>
    <w:rsid w:val="009014F1"/>
    <w:rsid w:val="0090248F"/>
    <w:rsid w:val="00903FB0"/>
    <w:rsid w:val="00904116"/>
    <w:rsid w:val="00904238"/>
    <w:rsid w:val="00904804"/>
    <w:rsid w:val="0090517C"/>
    <w:rsid w:val="00905E5F"/>
    <w:rsid w:val="009063EC"/>
    <w:rsid w:val="00911AF9"/>
    <w:rsid w:val="00911AFE"/>
    <w:rsid w:val="0091782F"/>
    <w:rsid w:val="00917F08"/>
    <w:rsid w:val="00922BE7"/>
    <w:rsid w:val="00924A54"/>
    <w:rsid w:val="00926F59"/>
    <w:rsid w:val="00927B6E"/>
    <w:rsid w:val="00927D15"/>
    <w:rsid w:val="00930352"/>
    <w:rsid w:val="00931686"/>
    <w:rsid w:val="009418E1"/>
    <w:rsid w:val="00944BBE"/>
    <w:rsid w:val="0095176F"/>
    <w:rsid w:val="0095213D"/>
    <w:rsid w:val="00952A5B"/>
    <w:rsid w:val="00952F9B"/>
    <w:rsid w:val="0095713D"/>
    <w:rsid w:val="00957601"/>
    <w:rsid w:val="00961323"/>
    <w:rsid w:val="00964040"/>
    <w:rsid w:val="00964E8F"/>
    <w:rsid w:val="0096771F"/>
    <w:rsid w:val="009703AA"/>
    <w:rsid w:val="009716CC"/>
    <w:rsid w:val="0097335B"/>
    <w:rsid w:val="00973A0E"/>
    <w:rsid w:val="00973B75"/>
    <w:rsid w:val="00973C25"/>
    <w:rsid w:val="00973FB0"/>
    <w:rsid w:val="0098144A"/>
    <w:rsid w:val="00983670"/>
    <w:rsid w:val="0098379F"/>
    <w:rsid w:val="00985F51"/>
    <w:rsid w:val="009866BD"/>
    <w:rsid w:val="00986F1D"/>
    <w:rsid w:val="0099025F"/>
    <w:rsid w:val="00992D8D"/>
    <w:rsid w:val="009960DE"/>
    <w:rsid w:val="009A0E38"/>
    <w:rsid w:val="009A67C5"/>
    <w:rsid w:val="009B15CB"/>
    <w:rsid w:val="009B19BB"/>
    <w:rsid w:val="009B2568"/>
    <w:rsid w:val="009B2F1C"/>
    <w:rsid w:val="009B50A0"/>
    <w:rsid w:val="009B73AB"/>
    <w:rsid w:val="009B79CF"/>
    <w:rsid w:val="009C115F"/>
    <w:rsid w:val="009C4C57"/>
    <w:rsid w:val="009D067F"/>
    <w:rsid w:val="009D1A24"/>
    <w:rsid w:val="009D4699"/>
    <w:rsid w:val="009D7B57"/>
    <w:rsid w:val="009E0580"/>
    <w:rsid w:val="009E409B"/>
    <w:rsid w:val="009E4178"/>
    <w:rsid w:val="009E68AE"/>
    <w:rsid w:val="009F1485"/>
    <w:rsid w:val="009F16BE"/>
    <w:rsid w:val="009F24B1"/>
    <w:rsid w:val="009F37A5"/>
    <w:rsid w:val="009F6C95"/>
    <w:rsid w:val="00A00BAB"/>
    <w:rsid w:val="00A041A3"/>
    <w:rsid w:val="00A04E8E"/>
    <w:rsid w:val="00A07952"/>
    <w:rsid w:val="00A107D5"/>
    <w:rsid w:val="00A12EE2"/>
    <w:rsid w:val="00A20252"/>
    <w:rsid w:val="00A20713"/>
    <w:rsid w:val="00A212FA"/>
    <w:rsid w:val="00A35553"/>
    <w:rsid w:val="00A35B05"/>
    <w:rsid w:val="00A35F47"/>
    <w:rsid w:val="00A4048F"/>
    <w:rsid w:val="00A40BB4"/>
    <w:rsid w:val="00A41DF8"/>
    <w:rsid w:val="00A4276C"/>
    <w:rsid w:val="00A52651"/>
    <w:rsid w:val="00A54410"/>
    <w:rsid w:val="00A54997"/>
    <w:rsid w:val="00A63943"/>
    <w:rsid w:val="00A65774"/>
    <w:rsid w:val="00A6745F"/>
    <w:rsid w:val="00A72061"/>
    <w:rsid w:val="00A735C1"/>
    <w:rsid w:val="00A74DC5"/>
    <w:rsid w:val="00A7684A"/>
    <w:rsid w:val="00A80905"/>
    <w:rsid w:val="00A809C3"/>
    <w:rsid w:val="00A8255A"/>
    <w:rsid w:val="00A82A60"/>
    <w:rsid w:val="00A8719E"/>
    <w:rsid w:val="00A94642"/>
    <w:rsid w:val="00A951E1"/>
    <w:rsid w:val="00AA001A"/>
    <w:rsid w:val="00AA043D"/>
    <w:rsid w:val="00AA3EDB"/>
    <w:rsid w:val="00AA69AC"/>
    <w:rsid w:val="00AB0752"/>
    <w:rsid w:val="00AB27B2"/>
    <w:rsid w:val="00AB36DA"/>
    <w:rsid w:val="00AB3907"/>
    <w:rsid w:val="00AB4A19"/>
    <w:rsid w:val="00AB4B6F"/>
    <w:rsid w:val="00AB4DB1"/>
    <w:rsid w:val="00AB5686"/>
    <w:rsid w:val="00AB57C3"/>
    <w:rsid w:val="00AB7A77"/>
    <w:rsid w:val="00AC1108"/>
    <w:rsid w:val="00AC16FB"/>
    <w:rsid w:val="00AC19C8"/>
    <w:rsid w:val="00AC43F0"/>
    <w:rsid w:val="00AC6913"/>
    <w:rsid w:val="00AD3F78"/>
    <w:rsid w:val="00AD5AAF"/>
    <w:rsid w:val="00AD5B94"/>
    <w:rsid w:val="00AD6F09"/>
    <w:rsid w:val="00AE088A"/>
    <w:rsid w:val="00AE0AAB"/>
    <w:rsid w:val="00AE39B3"/>
    <w:rsid w:val="00AE39F0"/>
    <w:rsid w:val="00AE3B31"/>
    <w:rsid w:val="00AE657A"/>
    <w:rsid w:val="00AE65DE"/>
    <w:rsid w:val="00AF1248"/>
    <w:rsid w:val="00AF43E4"/>
    <w:rsid w:val="00AF5230"/>
    <w:rsid w:val="00AF6673"/>
    <w:rsid w:val="00AF7E55"/>
    <w:rsid w:val="00AF7F92"/>
    <w:rsid w:val="00B0072F"/>
    <w:rsid w:val="00B01EAA"/>
    <w:rsid w:val="00B05635"/>
    <w:rsid w:val="00B06131"/>
    <w:rsid w:val="00B06E6C"/>
    <w:rsid w:val="00B10078"/>
    <w:rsid w:val="00B11E46"/>
    <w:rsid w:val="00B130DB"/>
    <w:rsid w:val="00B15CF8"/>
    <w:rsid w:val="00B1602F"/>
    <w:rsid w:val="00B16D86"/>
    <w:rsid w:val="00B216FB"/>
    <w:rsid w:val="00B23616"/>
    <w:rsid w:val="00B23BFB"/>
    <w:rsid w:val="00B243E9"/>
    <w:rsid w:val="00B24A5D"/>
    <w:rsid w:val="00B24DD7"/>
    <w:rsid w:val="00B2545E"/>
    <w:rsid w:val="00B25E7B"/>
    <w:rsid w:val="00B30C78"/>
    <w:rsid w:val="00B379F8"/>
    <w:rsid w:val="00B37EDF"/>
    <w:rsid w:val="00B42C77"/>
    <w:rsid w:val="00B47025"/>
    <w:rsid w:val="00B47210"/>
    <w:rsid w:val="00B527E6"/>
    <w:rsid w:val="00B6070C"/>
    <w:rsid w:val="00B60F74"/>
    <w:rsid w:val="00B62467"/>
    <w:rsid w:val="00B6292D"/>
    <w:rsid w:val="00B63D11"/>
    <w:rsid w:val="00B65843"/>
    <w:rsid w:val="00B65978"/>
    <w:rsid w:val="00B707BC"/>
    <w:rsid w:val="00B75068"/>
    <w:rsid w:val="00B76CDA"/>
    <w:rsid w:val="00B77979"/>
    <w:rsid w:val="00B779E9"/>
    <w:rsid w:val="00B80BDE"/>
    <w:rsid w:val="00B8107B"/>
    <w:rsid w:val="00B83D1A"/>
    <w:rsid w:val="00B86FE7"/>
    <w:rsid w:val="00B87164"/>
    <w:rsid w:val="00B87ED8"/>
    <w:rsid w:val="00B90199"/>
    <w:rsid w:val="00B93E23"/>
    <w:rsid w:val="00B94935"/>
    <w:rsid w:val="00B96076"/>
    <w:rsid w:val="00B9656C"/>
    <w:rsid w:val="00BA1281"/>
    <w:rsid w:val="00BA16EF"/>
    <w:rsid w:val="00BA3D72"/>
    <w:rsid w:val="00BA610E"/>
    <w:rsid w:val="00BA78A9"/>
    <w:rsid w:val="00BB0D78"/>
    <w:rsid w:val="00BB21B4"/>
    <w:rsid w:val="00BB3AD4"/>
    <w:rsid w:val="00BB415A"/>
    <w:rsid w:val="00BB53B2"/>
    <w:rsid w:val="00BC4375"/>
    <w:rsid w:val="00BD011F"/>
    <w:rsid w:val="00BD0635"/>
    <w:rsid w:val="00BD4C3F"/>
    <w:rsid w:val="00BD50F4"/>
    <w:rsid w:val="00BD7894"/>
    <w:rsid w:val="00BD78F2"/>
    <w:rsid w:val="00BE0207"/>
    <w:rsid w:val="00BE0E89"/>
    <w:rsid w:val="00BE30BE"/>
    <w:rsid w:val="00BE76AD"/>
    <w:rsid w:val="00BF023E"/>
    <w:rsid w:val="00BF1850"/>
    <w:rsid w:val="00BF285A"/>
    <w:rsid w:val="00BF2E2A"/>
    <w:rsid w:val="00BF337C"/>
    <w:rsid w:val="00BF4A7A"/>
    <w:rsid w:val="00BF582C"/>
    <w:rsid w:val="00BF74FF"/>
    <w:rsid w:val="00C00B46"/>
    <w:rsid w:val="00C00E9C"/>
    <w:rsid w:val="00C01A2D"/>
    <w:rsid w:val="00C023C6"/>
    <w:rsid w:val="00C02A03"/>
    <w:rsid w:val="00C05D4F"/>
    <w:rsid w:val="00C07F2D"/>
    <w:rsid w:val="00C10A3D"/>
    <w:rsid w:val="00C13296"/>
    <w:rsid w:val="00C1697F"/>
    <w:rsid w:val="00C21E7C"/>
    <w:rsid w:val="00C22764"/>
    <w:rsid w:val="00C23D57"/>
    <w:rsid w:val="00C23EE0"/>
    <w:rsid w:val="00C27CA5"/>
    <w:rsid w:val="00C32897"/>
    <w:rsid w:val="00C341BA"/>
    <w:rsid w:val="00C364E8"/>
    <w:rsid w:val="00C36E93"/>
    <w:rsid w:val="00C403B7"/>
    <w:rsid w:val="00C40AB9"/>
    <w:rsid w:val="00C41F5D"/>
    <w:rsid w:val="00C42B6F"/>
    <w:rsid w:val="00C42BAB"/>
    <w:rsid w:val="00C46CD7"/>
    <w:rsid w:val="00C505AF"/>
    <w:rsid w:val="00C52927"/>
    <w:rsid w:val="00C53C8F"/>
    <w:rsid w:val="00C60F80"/>
    <w:rsid w:val="00C65AB5"/>
    <w:rsid w:val="00C7154D"/>
    <w:rsid w:val="00C72832"/>
    <w:rsid w:val="00C73CF4"/>
    <w:rsid w:val="00C75A57"/>
    <w:rsid w:val="00C82C04"/>
    <w:rsid w:val="00C8333B"/>
    <w:rsid w:val="00C867B9"/>
    <w:rsid w:val="00C86A08"/>
    <w:rsid w:val="00C90EFE"/>
    <w:rsid w:val="00C92371"/>
    <w:rsid w:val="00C97451"/>
    <w:rsid w:val="00CA43D9"/>
    <w:rsid w:val="00CA6780"/>
    <w:rsid w:val="00CB61EA"/>
    <w:rsid w:val="00CB6ACC"/>
    <w:rsid w:val="00CB7422"/>
    <w:rsid w:val="00CC0587"/>
    <w:rsid w:val="00CC0A6C"/>
    <w:rsid w:val="00CC156A"/>
    <w:rsid w:val="00CC32B8"/>
    <w:rsid w:val="00CC42AC"/>
    <w:rsid w:val="00CC631F"/>
    <w:rsid w:val="00CC6A36"/>
    <w:rsid w:val="00CD20B6"/>
    <w:rsid w:val="00CD2424"/>
    <w:rsid w:val="00CD6837"/>
    <w:rsid w:val="00CE0410"/>
    <w:rsid w:val="00CE6193"/>
    <w:rsid w:val="00CE67E7"/>
    <w:rsid w:val="00CE72DD"/>
    <w:rsid w:val="00CF00FE"/>
    <w:rsid w:val="00CF15C4"/>
    <w:rsid w:val="00CF32C6"/>
    <w:rsid w:val="00CF4A42"/>
    <w:rsid w:val="00CF50FC"/>
    <w:rsid w:val="00CF5DA1"/>
    <w:rsid w:val="00CF704F"/>
    <w:rsid w:val="00D02059"/>
    <w:rsid w:val="00D0225B"/>
    <w:rsid w:val="00D024FA"/>
    <w:rsid w:val="00D03BFE"/>
    <w:rsid w:val="00D05A55"/>
    <w:rsid w:val="00D07495"/>
    <w:rsid w:val="00D113B7"/>
    <w:rsid w:val="00D13794"/>
    <w:rsid w:val="00D17A8B"/>
    <w:rsid w:val="00D206E2"/>
    <w:rsid w:val="00D21FE3"/>
    <w:rsid w:val="00D26293"/>
    <w:rsid w:val="00D3088A"/>
    <w:rsid w:val="00D30FD5"/>
    <w:rsid w:val="00D31CBE"/>
    <w:rsid w:val="00D4227C"/>
    <w:rsid w:val="00D42BE1"/>
    <w:rsid w:val="00D4338A"/>
    <w:rsid w:val="00D45430"/>
    <w:rsid w:val="00D500B6"/>
    <w:rsid w:val="00D5028C"/>
    <w:rsid w:val="00D50B2D"/>
    <w:rsid w:val="00D5684B"/>
    <w:rsid w:val="00D5703E"/>
    <w:rsid w:val="00D605AE"/>
    <w:rsid w:val="00D625B8"/>
    <w:rsid w:val="00D63540"/>
    <w:rsid w:val="00D6485B"/>
    <w:rsid w:val="00D70257"/>
    <w:rsid w:val="00D70356"/>
    <w:rsid w:val="00D727CC"/>
    <w:rsid w:val="00D75174"/>
    <w:rsid w:val="00D76234"/>
    <w:rsid w:val="00D81F3C"/>
    <w:rsid w:val="00D84864"/>
    <w:rsid w:val="00D8775E"/>
    <w:rsid w:val="00D90ED2"/>
    <w:rsid w:val="00D92B76"/>
    <w:rsid w:val="00D92FD5"/>
    <w:rsid w:val="00D951A9"/>
    <w:rsid w:val="00D9697E"/>
    <w:rsid w:val="00D96B7D"/>
    <w:rsid w:val="00DA20B0"/>
    <w:rsid w:val="00DA3F5D"/>
    <w:rsid w:val="00DA43CA"/>
    <w:rsid w:val="00DA59E8"/>
    <w:rsid w:val="00DA5A04"/>
    <w:rsid w:val="00DA7347"/>
    <w:rsid w:val="00DB0AEC"/>
    <w:rsid w:val="00DB13B7"/>
    <w:rsid w:val="00DB6938"/>
    <w:rsid w:val="00DB705F"/>
    <w:rsid w:val="00DC0E8F"/>
    <w:rsid w:val="00DC12BE"/>
    <w:rsid w:val="00DC6BE2"/>
    <w:rsid w:val="00DC7EEF"/>
    <w:rsid w:val="00DD206A"/>
    <w:rsid w:val="00DD2833"/>
    <w:rsid w:val="00DD35B8"/>
    <w:rsid w:val="00DD46CC"/>
    <w:rsid w:val="00DD48C7"/>
    <w:rsid w:val="00DD52DE"/>
    <w:rsid w:val="00DE0FE7"/>
    <w:rsid w:val="00DE46C9"/>
    <w:rsid w:val="00DF2DDE"/>
    <w:rsid w:val="00DF4068"/>
    <w:rsid w:val="00E00CA2"/>
    <w:rsid w:val="00E01147"/>
    <w:rsid w:val="00E07745"/>
    <w:rsid w:val="00E10235"/>
    <w:rsid w:val="00E14E9A"/>
    <w:rsid w:val="00E15993"/>
    <w:rsid w:val="00E15A6E"/>
    <w:rsid w:val="00E17BD0"/>
    <w:rsid w:val="00E17C14"/>
    <w:rsid w:val="00E20223"/>
    <w:rsid w:val="00E2321F"/>
    <w:rsid w:val="00E243A2"/>
    <w:rsid w:val="00E27E43"/>
    <w:rsid w:val="00E32BAC"/>
    <w:rsid w:val="00E40614"/>
    <w:rsid w:val="00E40A69"/>
    <w:rsid w:val="00E43FA2"/>
    <w:rsid w:val="00E4488E"/>
    <w:rsid w:val="00E44AA1"/>
    <w:rsid w:val="00E55272"/>
    <w:rsid w:val="00E565A0"/>
    <w:rsid w:val="00E56D50"/>
    <w:rsid w:val="00E57C11"/>
    <w:rsid w:val="00E623F1"/>
    <w:rsid w:val="00E63589"/>
    <w:rsid w:val="00E6398A"/>
    <w:rsid w:val="00E705C1"/>
    <w:rsid w:val="00E74C0B"/>
    <w:rsid w:val="00E8146B"/>
    <w:rsid w:val="00E9017E"/>
    <w:rsid w:val="00E9060E"/>
    <w:rsid w:val="00E92D5D"/>
    <w:rsid w:val="00E97F57"/>
    <w:rsid w:val="00EA07CE"/>
    <w:rsid w:val="00EA1618"/>
    <w:rsid w:val="00EA18AF"/>
    <w:rsid w:val="00EA2623"/>
    <w:rsid w:val="00EA6BF2"/>
    <w:rsid w:val="00EA7303"/>
    <w:rsid w:val="00EB0112"/>
    <w:rsid w:val="00EB089D"/>
    <w:rsid w:val="00EB1AF3"/>
    <w:rsid w:val="00EB28F1"/>
    <w:rsid w:val="00EB399E"/>
    <w:rsid w:val="00EB430F"/>
    <w:rsid w:val="00EB62A4"/>
    <w:rsid w:val="00EB638F"/>
    <w:rsid w:val="00EC04AC"/>
    <w:rsid w:val="00EC2202"/>
    <w:rsid w:val="00EC2708"/>
    <w:rsid w:val="00EC3579"/>
    <w:rsid w:val="00EC3D92"/>
    <w:rsid w:val="00EC5DFC"/>
    <w:rsid w:val="00EC5EB7"/>
    <w:rsid w:val="00ED0268"/>
    <w:rsid w:val="00ED2070"/>
    <w:rsid w:val="00ED245F"/>
    <w:rsid w:val="00ED4BFD"/>
    <w:rsid w:val="00ED6365"/>
    <w:rsid w:val="00EE1107"/>
    <w:rsid w:val="00EE2CF9"/>
    <w:rsid w:val="00EE3AA0"/>
    <w:rsid w:val="00EE660B"/>
    <w:rsid w:val="00EE6A6F"/>
    <w:rsid w:val="00EE6C8B"/>
    <w:rsid w:val="00EE7B32"/>
    <w:rsid w:val="00EF735B"/>
    <w:rsid w:val="00EF776A"/>
    <w:rsid w:val="00F03798"/>
    <w:rsid w:val="00F04187"/>
    <w:rsid w:val="00F04757"/>
    <w:rsid w:val="00F057B7"/>
    <w:rsid w:val="00F073F3"/>
    <w:rsid w:val="00F158EB"/>
    <w:rsid w:val="00F15B50"/>
    <w:rsid w:val="00F1778B"/>
    <w:rsid w:val="00F20EB8"/>
    <w:rsid w:val="00F23D25"/>
    <w:rsid w:val="00F26E2F"/>
    <w:rsid w:val="00F26F4C"/>
    <w:rsid w:val="00F277B9"/>
    <w:rsid w:val="00F33220"/>
    <w:rsid w:val="00F344FB"/>
    <w:rsid w:val="00F37C4B"/>
    <w:rsid w:val="00F44133"/>
    <w:rsid w:val="00F46AA5"/>
    <w:rsid w:val="00F476FA"/>
    <w:rsid w:val="00F479C2"/>
    <w:rsid w:val="00F55C7A"/>
    <w:rsid w:val="00F56E57"/>
    <w:rsid w:val="00F6171A"/>
    <w:rsid w:val="00F61E3C"/>
    <w:rsid w:val="00F62644"/>
    <w:rsid w:val="00F62DAE"/>
    <w:rsid w:val="00F64D82"/>
    <w:rsid w:val="00F65722"/>
    <w:rsid w:val="00F66717"/>
    <w:rsid w:val="00F70225"/>
    <w:rsid w:val="00F718E1"/>
    <w:rsid w:val="00F719D1"/>
    <w:rsid w:val="00F74E90"/>
    <w:rsid w:val="00F7638D"/>
    <w:rsid w:val="00F83FF3"/>
    <w:rsid w:val="00F90632"/>
    <w:rsid w:val="00F90B4D"/>
    <w:rsid w:val="00F93C67"/>
    <w:rsid w:val="00F9401D"/>
    <w:rsid w:val="00F961A6"/>
    <w:rsid w:val="00F97B23"/>
    <w:rsid w:val="00FA0A50"/>
    <w:rsid w:val="00FA1E24"/>
    <w:rsid w:val="00FA3124"/>
    <w:rsid w:val="00FA71DD"/>
    <w:rsid w:val="00FB2CF0"/>
    <w:rsid w:val="00FB5486"/>
    <w:rsid w:val="00FB57C8"/>
    <w:rsid w:val="00FB5E8B"/>
    <w:rsid w:val="00FC4C35"/>
    <w:rsid w:val="00FC53CF"/>
    <w:rsid w:val="00FD147F"/>
    <w:rsid w:val="00FD3885"/>
    <w:rsid w:val="00FD3CBD"/>
    <w:rsid w:val="00FE1061"/>
    <w:rsid w:val="00FE2782"/>
    <w:rsid w:val="00FE408E"/>
    <w:rsid w:val="00FE464F"/>
    <w:rsid w:val="00FE7CCD"/>
    <w:rsid w:val="00FF4E19"/>
    <w:rsid w:val="00FF5050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81B54B"/>
  <w15:docId w15:val="{5395FB3A-FAD6-4350-B14C-8838F0B5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iPriority="99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/>
    <w:lsdException w:name="List 2" w:locked="1" w:semiHidden="1" w:unhideWhenUsed="1"/>
    <w:lsdException w:name="List 3" w:locked="1" w:semiHidden="1" w:unhideWhenUsed="1"/>
    <w:lsdException w:name="List 4" w:locked="1" w:semiHidden="1"/>
    <w:lsdException w:name="List 5" w:locked="1" w:semiHidden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semiHidden="1" w:qFormat="1"/>
    <w:lsdException w:name="Salutation" w:locked="1" w:semiHidden="1"/>
    <w:lsdException w:name="Date" w:locked="1" w:semiHidden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 w:qFormat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5C207A"/>
    <w:pPr>
      <w:spacing w:line="240" w:lineRule="atLeast"/>
      <w:jc w:val="both"/>
    </w:pPr>
    <w:rPr>
      <w:sz w:val="21"/>
      <w:szCs w:val="21"/>
    </w:rPr>
  </w:style>
  <w:style w:type="paragraph" w:styleId="1">
    <w:name w:val="heading 1"/>
    <w:basedOn w:val="Tass5"/>
    <w:next w:val="a2"/>
    <w:semiHidden/>
    <w:locked/>
    <w:rsid w:val="009F24B1"/>
    <w:pPr>
      <w:keepNext/>
      <w:keepLines/>
      <w:numPr>
        <w:numId w:val="1"/>
      </w:numPr>
      <w:pBdr>
        <w:bottom w:val="single" w:sz="48" w:space="1" w:color="auto"/>
      </w:pBdr>
      <w:spacing w:before="60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1">
    <w:name w:val="heading 2"/>
    <w:basedOn w:val="Tass5"/>
    <w:next w:val="a2"/>
    <w:semiHidden/>
    <w:qFormat/>
    <w:locked/>
    <w:rsid w:val="006E5E00"/>
    <w:pPr>
      <w:keepNext/>
      <w:keepLines/>
      <w:widowControl w:val="0"/>
      <w:numPr>
        <w:ilvl w:val="1"/>
        <w:numId w:val="1"/>
      </w:numPr>
      <w:spacing w:before="260" w:after="260"/>
      <w:outlineLvl w:val="1"/>
    </w:pPr>
    <w:rPr>
      <w:rFonts w:eastAsia="黑体"/>
      <w:b/>
      <w:kern w:val="2"/>
      <w:sz w:val="32"/>
    </w:rPr>
  </w:style>
  <w:style w:type="paragraph" w:styleId="31">
    <w:name w:val="heading 3"/>
    <w:basedOn w:val="Tass5"/>
    <w:next w:val="a2"/>
    <w:semiHidden/>
    <w:qFormat/>
    <w:locked/>
    <w:rsid w:val="006E5E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paragraph" w:styleId="41">
    <w:name w:val="heading 4"/>
    <w:basedOn w:val="Tass5"/>
    <w:next w:val="Tass5"/>
    <w:semiHidden/>
    <w:qFormat/>
    <w:locked/>
    <w:rsid w:val="00EC270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paragraph" w:styleId="51">
    <w:name w:val="heading 5"/>
    <w:basedOn w:val="Tass5"/>
    <w:next w:val="Tass5"/>
    <w:semiHidden/>
    <w:qFormat/>
    <w:locked/>
    <w:rsid w:val="00ED4BFD"/>
    <w:pPr>
      <w:keepNext/>
      <w:keepLines/>
      <w:spacing w:before="280" w:after="156" w:line="377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Tass5"/>
    <w:next w:val="Tass5"/>
    <w:semiHidden/>
    <w:qFormat/>
    <w:locked/>
    <w:rsid w:val="00667881"/>
    <w:pPr>
      <w:keepNext/>
      <w:keepLines/>
      <w:spacing w:before="240" w:after="64" w:line="320" w:lineRule="auto"/>
      <w:outlineLvl w:val="5"/>
    </w:pPr>
    <w:rPr>
      <w:rFonts w:eastAsia="黑体"/>
      <w:b/>
      <w:bCs/>
      <w:szCs w:val="24"/>
    </w:rPr>
  </w:style>
  <w:style w:type="paragraph" w:styleId="7">
    <w:name w:val="heading 7"/>
    <w:basedOn w:val="a2"/>
    <w:next w:val="a2"/>
    <w:qFormat/>
    <w:locked/>
    <w:rsid w:val="00667881"/>
    <w:pPr>
      <w:keepNext/>
      <w:keepLines/>
      <w:spacing w:before="240" w:after="64" w:line="320" w:lineRule="auto"/>
      <w:outlineLvl w:val="6"/>
    </w:pPr>
    <w:rPr>
      <w:rFonts w:eastAsia="黑体"/>
      <w:b/>
      <w:bCs/>
      <w:szCs w:val="24"/>
    </w:rPr>
  </w:style>
  <w:style w:type="paragraph" w:styleId="8">
    <w:name w:val="heading 8"/>
    <w:basedOn w:val="a2"/>
    <w:next w:val="a2"/>
    <w:qFormat/>
    <w:locked/>
    <w:rsid w:val="00667881"/>
    <w:pPr>
      <w:keepNext/>
      <w:keepLines/>
      <w:spacing w:before="240" w:after="64" w:line="320" w:lineRule="auto"/>
      <w:outlineLvl w:val="7"/>
    </w:pPr>
    <w:rPr>
      <w:rFonts w:eastAsia="黑体"/>
      <w:szCs w:val="24"/>
    </w:rPr>
  </w:style>
  <w:style w:type="paragraph" w:styleId="9">
    <w:name w:val="heading 9"/>
    <w:basedOn w:val="a2"/>
    <w:next w:val="a2"/>
    <w:qFormat/>
    <w:locked/>
    <w:rsid w:val="00667881"/>
    <w:pPr>
      <w:keepNext/>
      <w:keepLines/>
      <w:spacing w:before="240" w:after="64" w:line="320" w:lineRule="auto"/>
      <w:outlineLvl w:val="8"/>
    </w:pPr>
    <w:rPr>
      <w:rFonts w:eastAsia="黑体"/>
      <w:sz w:val="15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semiHidden/>
    <w:locked/>
    <w:rsid w:val="006870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3"/>
    <w:semiHidden/>
    <w:locked/>
    <w:rsid w:val="007D3DBD"/>
  </w:style>
  <w:style w:type="character" w:customStyle="1" w:styleId="a8">
    <w:name w:val="已访问的超链接"/>
    <w:semiHidden/>
    <w:locked/>
    <w:rsid w:val="007D3DBD"/>
    <w:rPr>
      <w:color w:val="800080"/>
      <w:u w:val="single"/>
    </w:rPr>
  </w:style>
  <w:style w:type="paragraph" w:styleId="a9">
    <w:name w:val="footer"/>
    <w:basedOn w:val="a2"/>
    <w:link w:val="Char"/>
    <w:uiPriority w:val="99"/>
    <w:locked/>
    <w:rsid w:val="00005259"/>
    <w:pPr>
      <w:tabs>
        <w:tab w:val="center" w:pos="4153"/>
        <w:tab w:val="right" w:pos="8306"/>
      </w:tabs>
      <w:snapToGrid w:val="0"/>
      <w:spacing w:line="240" w:lineRule="auto"/>
    </w:pPr>
    <w:rPr>
      <w:sz w:val="15"/>
      <w:szCs w:val="18"/>
    </w:rPr>
  </w:style>
  <w:style w:type="character" w:customStyle="1" w:styleId="Char">
    <w:name w:val="页脚 Char"/>
    <w:link w:val="a9"/>
    <w:uiPriority w:val="99"/>
    <w:rsid w:val="006C32B4"/>
    <w:rPr>
      <w:sz w:val="15"/>
      <w:szCs w:val="18"/>
    </w:rPr>
  </w:style>
  <w:style w:type="paragraph" w:styleId="aa">
    <w:name w:val="Document Map"/>
    <w:basedOn w:val="a2"/>
    <w:semiHidden/>
    <w:locked/>
    <w:rsid w:val="007D3DBD"/>
    <w:pPr>
      <w:shd w:val="clear" w:color="auto" w:fill="000080"/>
    </w:pPr>
  </w:style>
  <w:style w:type="paragraph" w:styleId="ab">
    <w:name w:val="Balloon Text"/>
    <w:basedOn w:val="a2"/>
    <w:semiHidden/>
    <w:locked/>
    <w:rsid w:val="009D1A24"/>
    <w:rPr>
      <w:sz w:val="18"/>
      <w:szCs w:val="18"/>
    </w:rPr>
  </w:style>
  <w:style w:type="character" w:styleId="ac">
    <w:name w:val="annotation reference"/>
    <w:semiHidden/>
    <w:locked/>
    <w:rsid w:val="009418E1"/>
    <w:rPr>
      <w:sz w:val="21"/>
      <w:szCs w:val="21"/>
    </w:rPr>
  </w:style>
  <w:style w:type="paragraph" w:styleId="ad">
    <w:name w:val="Title"/>
    <w:basedOn w:val="Tass5"/>
    <w:qFormat/>
    <w:locked/>
    <w:rsid w:val="0064200E"/>
    <w:pPr>
      <w:jc w:val="center"/>
      <w:outlineLvl w:val="0"/>
    </w:pPr>
    <w:rPr>
      <w:rFonts w:eastAsia="黑体" w:cs="Arial"/>
      <w:b/>
      <w:bCs/>
      <w:sz w:val="52"/>
      <w:szCs w:val="32"/>
    </w:rPr>
  </w:style>
  <w:style w:type="paragraph" w:styleId="11">
    <w:name w:val="toc 1"/>
    <w:basedOn w:val="a2"/>
    <w:next w:val="a2"/>
    <w:autoRedefine/>
    <w:uiPriority w:val="39"/>
    <w:locked/>
    <w:rsid w:val="0023667C"/>
    <w:pPr>
      <w:spacing w:before="120" w:after="120"/>
      <w:jc w:val="left"/>
    </w:pPr>
    <w:rPr>
      <w:rFonts w:ascii="Calibri" w:hAnsi="Calibri"/>
      <w:bCs/>
      <w:caps/>
      <w:sz w:val="20"/>
      <w:szCs w:val="20"/>
    </w:rPr>
  </w:style>
  <w:style w:type="paragraph" w:styleId="22">
    <w:name w:val="toc 2"/>
    <w:basedOn w:val="a2"/>
    <w:next w:val="a2"/>
    <w:autoRedefine/>
    <w:uiPriority w:val="39"/>
    <w:locked/>
    <w:rsid w:val="00727F53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2">
    <w:name w:val="toc 3"/>
    <w:basedOn w:val="a2"/>
    <w:next w:val="a2"/>
    <w:autoRedefine/>
    <w:uiPriority w:val="39"/>
    <w:locked/>
    <w:rsid w:val="004555A6"/>
    <w:pPr>
      <w:ind w:left="420"/>
      <w:jc w:val="left"/>
    </w:pPr>
    <w:rPr>
      <w:rFonts w:ascii="Calibri" w:hAnsi="Calibri"/>
      <w:iCs/>
      <w:sz w:val="20"/>
      <w:szCs w:val="20"/>
    </w:rPr>
  </w:style>
  <w:style w:type="character" w:styleId="ae">
    <w:name w:val="Hyperlink"/>
    <w:uiPriority w:val="99"/>
    <w:qFormat/>
    <w:locked/>
    <w:rsid w:val="007D3DBD"/>
    <w:rPr>
      <w:color w:val="0000FF"/>
      <w:u w:val="single"/>
    </w:rPr>
  </w:style>
  <w:style w:type="paragraph" w:styleId="af">
    <w:name w:val="annotation text"/>
    <w:basedOn w:val="a2"/>
    <w:semiHidden/>
    <w:locked/>
    <w:rsid w:val="009418E1"/>
    <w:pPr>
      <w:jc w:val="left"/>
    </w:pPr>
  </w:style>
  <w:style w:type="paragraph" w:styleId="af0">
    <w:name w:val="annotation subject"/>
    <w:basedOn w:val="af"/>
    <w:next w:val="af"/>
    <w:semiHidden/>
    <w:locked/>
    <w:rsid w:val="009418E1"/>
    <w:rPr>
      <w:b/>
      <w:bCs/>
    </w:rPr>
  </w:style>
  <w:style w:type="table" w:styleId="af1">
    <w:name w:val="Table Grid"/>
    <w:basedOn w:val="a4"/>
    <w:semiHidden/>
    <w:locked/>
    <w:rsid w:val="0057574B"/>
    <w:pPr>
      <w:jc w:val="both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目录格式"/>
    <w:semiHidden/>
    <w:locked/>
    <w:rsid w:val="00944BBE"/>
    <w:rPr>
      <w:rFonts w:ascii="Arial" w:eastAsia="黑体" w:hAnsi="Arial"/>
      <w:b/>
      <w:bCs/>
      <w:sz w:val="44"/>
      <w:szCs w:val="44"/>
    </w:rPr>
  </w:style>
  <w:style w:type="paragraph" w:customStyle="1" w:styleId="23">
    <w:name w:val="附录2"/>
    <w:basedOn w:val="a2"/>
    <w:next w:val="a2"/>
    <w:semiHidden/>
    <w:locked/>
    <w:rsid w:val="00F158EB"/>
    <w:pPr>
      <w:widowControl w:val="0"/>
      <w:spacing w:line="240" w:lineRule="auto"/>
      <w:outlineLvl w:val="1"/>
    </w:pPr>
    <w:rPr>
      <w:rFonts w:ascii="黑体" w:eastAsia="黑体" w:hAnsi="黑体"/>
      <w:b/>
      <w:bCs/>
      <w:kern w:val="2"/>
      <w:sz w:val="32"/>
      <w:szCs w:val="24"/>
    </w:rPr>
  </w:style>
  <w:style w:type="paragraph" w:customStyle="1" w:styleId="33">
    <w:name w:val="附录3"/>
    <w:basedOn w:val="a2"/>
    <w:next w:val="a2"/>
    <w:semiHidden/>
    <w:locked/>
    <w:rsid w:val="00F158EB"/>
    <w:pPr>
      <w:widowControl w:val="0"/>
      <w:spacing w:line="240" w:lineRule="auto"/>
      <w:outlineLvl w:val="2"/>
    </w:pPr>
    <w:rPr>
      <w:rFonts w:ascii="Times New Roman" w:eastAsia="黑体" w:hAnsi="Times New Roman"/>
      <w:b/>
      <w:bCs/>
      <w:kern w:val="2"/>
      <w:sz w:val="32"/>
      <w:szCs w:val="24"/>
    </w:rPr>
  </w:style>
  <w:style w:type="paragraph" w:customStyle="1" w:styleId="42">
    <w:name w:val="附录4"/>
    <w:basedOn w:val="a2"/>
    <w:next w:val="a2"/>
    <w:semiHidden/>
    <w:locked/>
    <w:rsid w:val="00F158EB"/>
    <w:pPr>
      <w:outlineLvl w:val="3"/>
    </w:pPr>
    <w:rPr>
      <w:rFonts w:eastAsia="黑体"/>
      <w:sz w:val="28"/>
    </w:rPr>
  </w:style>
  <w:style w:type="paragraph" w:customStyle="1" w:styleId="12">
    <w:name w:val="附录1"/>
    <w:basedOn w:val="a2"/>
    <w:next w:val="a2"/>
    <w:semiHidden/>
    <w:locked/>
    <w:rsid w:val="00F158EB"/>
    <w:pPr>
      <w:widowControl w:val="0"/>
      <w:spacing w:line="240" w:lineRule="auto"/>
      <w:outlineLvl w:val="0"/>
    </w:pPr>
    <w:rPr>
      <w:rFonts w:ascii="黑体" w:eastAsia="黑体" w:hAnsi="黑体"/>
      <w:b/>
      <w:bCs/>
      <w:kern w:val="2"/>
      <w:sz w:val="44"/>
      <w:szCs w:val="24"/>
    </w:rPr>
  </w:style>
  <w:style w:type="paragraph" w:customStyle="1" w:styleId="af3">
    <w:name w:val="图表题注"/>
    <w:basedOn w:val="a2"/>
    <w:semiHidden/>
    <w:locked/>
    <w:rsid w:val="00D96B7D"/>
    <w:pPr>
      <w:jc w:val="center"/>
    </w:pPr>
    <w:rPr>
      <w:rFonts w:cs="Arial"/>
      <w:sz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030491"/>
    <w:pPr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table" w:customStyle="1" w:styleId="Hirisun">
    <w:name w:val="表格（版本变更记录）（Hirisun）"/>
    <w:basedOn w:val="a4"/>
    <w:rsid w:val="00C01A2D"/>
    <w:pPr>
      <w:ind w:leftChars="50" w:left="50" w:rightChars="50" w:right="50"/>
    </w:pPr>
    <w:rPr>
      <w:sz w:val="18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left w:w="0" w:type="dxa"/>
        <w:right w:w="0" w:type="dxa"/>
      </w:tblCellMar>
    </w:tblPr>
  </w:style>
  <w:style w:type="paragraph" w:customStyle="1" w:styleId="Tass6">
    <w:name w:val="变更与声明加粗（Tass）"/>
    <w:basedOn w:val="Tass5"/>
    <w:link w:val="TassChar"/>
    <w:qFormat/>
    <w:rsid w:val="00055F34"/>
    <w:pPr>
      <w:ind w:leftChars="50" w:left="50" w:rightChars="50" w:right="50"/>
    </w:pPr>
    <w:rPr>
      <w:b/>
    </w:rPr>
  </w:style>
  <w:style w:type="table" w:customStyle="1" w:styleId="Hirisun0">
    <w:name w:val="表格（适用性声明）（Hirisun）"/>
    <w:basedOn w:val="Hirisun"/>
    <w:rsid w:val="00927B6E"/>
    <w:tblPr/>
  </w:style>
  <w:style w:type="character" w:customStyle="1" w:styleId="TassChar">
    <w:name w:val="变更与声明加粗（Tass） Char"/>
    <w:link w:val="Tass6"/>
    <w:rsid w:val="00055F34"/>
    <w:rPr>
      <w:b/>
      <w:sz w:val="21"/>
      <w:szCs w:val="21"/>
    </w:rPr>
  </w:style>
  <w:style w:type="paragraph" w:customStyle="1" w:styleId="Tass7">
    <w:name w:val="变更与声明内容（Tass）"/>
    <w:basedOn w:val="Tass6"/>
    <w:qFormat/>
    <w:rsid w:val="00667DAD"/>
    <w:rPr>
      <w:b w:val="0"/>
    </w:rPr>
  </w:style>
  <w:style w:type="paragraph" w:styleId="af4">
    <w:name w:val="Body Text"/>
    <w:basedOn w:val="a2"/>
    <w:link w:val="Char0"/>
    <w:semiHidden/>
    <w:locked/>
    <w:rsid w:val="00927B6E"/>
    <w:pPr>
      <w:spacing w:after="120"/>
    </w:pPr>
  </w:style>
  <w:style w:type="character" w:customStyle="1" w:styleId="Char0">
    <w:name w:val="正文文本 Char"/>
    <w:link w:val="af4"/>
    <w:semiHidden/>
    <w:rsid w:val="006C32B4"/>
    <w:rPr>
      <w:sz w:val="21"/>
      <w:szCs w:val="21"/>
    </w:rPr>
  </w:style>
  <w:style w:type="paragraph" w:styleId="af5">
    <w:name w:val="Body Text First Indent"/>
    <w:basedOn w:val="af4"/>
    <w:link w:val="Char1"/>
    <w:semiHidden/>
    <w:locked/>
    <w:rsid w:val="00927B6E"/>
    <w:pPr>
      <w:ind w:firstLineChars="100" w:firstLine="420"/>
    </w:pPr>
  </w:style>
  <w:style w:type="character" w:customStyle="1" w:styleId="Char1">
    <w:name w:val="正文首行缩进 Char"/>
    <w:link w:val="af5"/>
    <w:semiHidden/>
    <w:rsid w:val="006C32B4"/>
    <w:rPr>
      <w:sz w:val="21"/>
      <w:szCs w:val="21"/>
    </w:rPr>
  </w:style>
  <w:style w:type="paragraph" w:styleId="af6">
    <w:name w:val="Normal Indent"/>
    <w:basedOn w:val="a2"/>
    <w:semiHidden/>
    <w:locked/>
    <w:rsid w:val="00927B6E"/>
    <w:pPr>
      <w:ind w:firstLineChars="200" w:firstLine="420"/>
    </w:pPr>
  </w:style>
  <w:style w:type="table" w:styleId="34">
    <w:name w:val="Table Colorful 3"/>
    <w:basedOn w:val="a4"/>
    <w:semiHidden/>
    <w:locked/>
    <w:rsid w:val="00163CEC"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ss8">
    <w:name w:val="文档表格标题行列型（Tass）"/>
    <w:basedOn w:val="af1"/>
    <w:rsid w:val="00494D03"/>
    <w:pPr>
      <w:spacing w:line="300" w:lineRule="auto"/>
      <w:jc w:val="left"/>
    </w:p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rFonts w:ascii="Arial" w:eastAsia="宋体" w:hAnsi="Arial"/>
        <w:b/>
        <w:i w:val="0"/>
      </w:rPr>
      <w:tblPr/>
      <w:tcPr>
        <w:tcBorders>
          <w:top w:val="double" w:sz="4" w:space="0" w:color="auto"/>
          <w:left w:val="double" w:sz="4" w:space="0" w:color="auto"/>
          <w:bottom w:val="nil"/>
          <w:right w:val="double" w:sz="4" w:space="0" w:color="auto"/>
          <w:insideH w:val="nil"/>
          <w:insideV w:val="single" w:sz="6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rPr>
        <w:b/>
      </w:rPr>
      <w:tblPr/>
      <w:tcPr>
        <w:shd w:val="clear" w:color="auto" w:fill="E6E6E6"/>
      </w:tcPr>
    </w:tblStylePr>
  </w:style>
  <w:style w:type="paragraph" w:customStyle="1" w:styleId="Tass9">
    <w:name w:val="文档属性标题（Tass）"/>
    <w:basedOn w:val="Tass5"/>
    <w:rsid w:val="00550C17"/>
    <w:pPr>
      <w:framePr w:hSpace="180" w:wrap="around" w:vAnchor="text" w:hAnchor="margin" w:xAlign="inside" w:y="121"/>
      <w:suppressOverlap/>
    </w:pPr>
    <w:rPr>
      <w:b/>
      <w:sz w:val="18"/>
    </w:rPr>
  </w:style>
  <w:style w:type="paragraph" w:customStyle="1" w:styleId="2Tass1">
    <w:name w:val="目录 2（Tass）"/>
    <w:basedOn w:val="22"/>
    <w:qFormat/>
    <w:rsid w:val="00AB4B6F"/>
    <w:pPr>
      <w:tabs>
        <w:tab w:val="left" w:pos="840"/>
        <w:tab w:val="right" w:leader="dot" w:pos="8494"/>
      </w:tabs>
      <w:spacing w:after="156"/>
    </w:pPr>
    <w:rPr>
      <w:noProof/>
    </w:rPr>
  </w:style>
  <w:style w:type="paragraph" w:customStyle="1" w:styleId="Tassa">
    <w:name w:val="文档属性（Tass）"/>
    <w:basedOn w:val="Tass9"/>
    <w:qFormat/>
    <w:rsid w:val="004433AB"/>
    <w:pPr>
      <w:framePr w:wrap="around"/>
      <w:ind w:leftChars="50" w:left="50"/>
    </w:pPr>
    <w:rPr>
      <w:b w:val="0"/>
      <w:sz w:val="21"/>
    </w:rPr>
  </w:style>
  <w:style w:type="paragraph" w:customStyle="1" w:styleId="0Tass">
    <w:name w:val="标题 0（Tass）"/>
    <w:basedOn w:val="ad"/>
    <w:qFormat/>
    <w:rsid w:val="00030491"/>
    <w:pPr>
      <w:keepNext/>
      <w:keepLines/>
      <w:widowControl w:val="0"/>
      <w:outlineLvl w:val="9"/>
    </w:pPr>
    <w:rPr>
      <w:bCs w:val="0"/>
    </w:rPr>
  </w:style>
  <w:style w:type="paragraph" w:customStyle="1" w:styleId="Tassb">
    <w:name w:val="封面版权声明（Tass）"/>
    <w:basedOn w:val="Tass9"/>
    <w:rsid w:val="00550C17"/>
    <w:pPr>
      <w:framePr w:wrap="around"/>
      <w:jc w:val="right"/>
    </w:pPr>
  </w:style>
  <w:style w:type="paragraph" w:customStyle="1" w:styleId="1Tass1">
    <w:name w:val="目录 1（Tass）"/>
    <w:basedOn w:val="11"/>
    <w:qFormat/>
    <w:rsid w:val="00AB4B6F"/>
    <w:pPr>
      <w:tabs>
        <w:tab w:val="left" w:pos="630"/>
        <w:tab w:val="right" w:leader="dot" w:pos="8494"/>
      </w:tabs>
      <w:spacing w:after="156"/>
    </w:pPr>
    <w:rPr>
      <w:noProof/>
    </w:rPr>
  </w:style>
  <w:style w:type="paragraph" w:customStyle="1" w:styleId="Tass">
    <w:name w:val="列表（编号一级）（Tass）"/>
    <w:basedOn w:val="Tass5"/>
    <w:qFormat/>
    <w:rsid w:val="006D0D24"/>
    <w:pPr>
      <w:numPr>
        <w:numId w:val="3"/>
      </w:numPr>
      <w:spacing w:beforeLines="25" w:before="78"/>
      <w:ind w:left="840"/>
    </w:pPr>
  </w:style>
  <w:style w:type="character" w:customStyle="1" w:styleId="Tassc">
    <w:name w:val="文本字符强调（Tass）"/>
    <w:rsid w:val="009B50A0"/>
    <w:rPr>
      <w:rFonts w:ascii="Arial" w:eastAsia="宋体" w:hAnsi="Arial"/>
      <w:b/>
      <w:color w:val="auto"/>
      <w:sz w:val="21"/>
      <w:u w:val="single"/>
    </w:rPr>
  </w:style>
  <w:style w:type="paragraph" w:customStyle="1" w:styleId="Tass1">
    <w:name w:val="列表（符号一级）（Tass）"/>
    <w:basedOn w:val="Tass5"/>
    <w:qFormat/>
    <w:rsid w:val="006D0D24"/>
    <w:pPr>
      <w:numPr>
        <w:numId w:val="4"/>
      </w:numPr>
      <w:ind w:left="840"/>
    </w:pPr>
  </w:style>
  <w:style w:type="paragraph" w:customStyle="1" w:styleId="Tassd">
    <w:name w:val="页眉左端（Tass）"/>
    <w:basedOn w:val="Tasse"/>
    <w:qFormat/>
    <w:rsid w:val="00D21FE3"/>
    <w:pPr>
      <w:jc w:val="left"/>
    </w:pPr>
  </w:style>
  <w:style w:type="paragraph" w:customStyle="1" w:styleId="Tasse">
    <w:name w:val="页眉右端（Tass）"/>
    <w:basedOn w:val="a2"/>
    <w:next w:val="a6"/>
    <w:qFormat/>
    <w:rsid w:val="005C207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before="100" w:beforeAutospacing="1" w:line="240" w:lineRule="auto"/>
      <w:jc w:val="right"/>
    </w:pPr>
    <w:rPr>
      <w:b/>
      <w:sz w:val="18"/>
      <w:szCs w:val="18"/>
    </w:rPr>
  </w:style>
  <w:style w:type="paragraph" w:customStyle="1" w:styleId="Tass5">
    <w:name w:val="正文（Tass）"/>
    <w:qFormat/>
    <w:rsid w:val="00605814"/>
    <w:pPr>
      <w:spacing w:line="300" w:lineRule="auto"/>
    </w:pPr>
    <w:rPr>
      <w:sz w:val="21"/>
      <w:szCs w:val="21"/>
    </w:rPr>
  </w:style>
  <w:style w:type="paragraph" w:customStyle="1" w:styleId="Tassf">
    <w:name w:val="正文首行缩进（Tass）"/>
    <w:basedOn w:val="Tass5"/>
    <w:qFormat/>
    <w:rsid w:val="00EE2CF9"/>
    <w:pPr>
      <w:spacing w:after="50"/>
      <w:ind w:firstLineChars="200" w:firstLine="200"/>
    </w:pPr>
  </w:style>
  <w:style w:type="paragraph" w:customStyle="1" w:styleId="Tassf0">
    <w:name w:val="封面副标题（Tass）"/>
    <w:basedOn w:val="ad"/>
    <w:qFormat/>
    <w:rsid w:val="007A3E3B"/>
    <w:pPr>
      <w:outlineLvl w:val="9"/>
    </w:pPr>
    <w:rPr>
      <w:sz w:val="30"/>
    </w:rPr>
  </w:style>
  <w:style w:type="paragraph" w:customStyle="1" w:styleId="Tassf1">
    <w:name w:val="正文左侧缩进（Tass）"/>
    <w:basedOn w:val="Tass5"/>
    <w:qFormat/>
    <w:rsid w:val="00EE2CF9"/>
    <w:pPr>
      <w:spacing w:after="50"/>
      <w:ind w:leftChars="200" w:left="200"/>
    </w:pPr>
  </w:style>
  <w:style w:type="paragraph" w:customStyle="1" w:styleId="Tassf2">
    <w:name w:val="正文两侧缩进（Tass）"/>
    <w:basedOn w:val="Tass5"/>
    <w:qFormat/>
    <w:rsid w:val="00EE2CF9"/>
    <w:pPr>
      <w:spacing w:after="50"/>
      <w:ind w:leftChars="200" w:left="200" w:rightChars="200" w:right="200"/>
    </w:pPr>
  </w:style>
  <w:style w:type="paragraph" w:customStyle="1" w:styleId="Tassf3">
    <w:name w:val="页脚密级（Tass）"/>
    <w:basedOn w:val="Tassf4"/>
    <w:link w:val="TassChar0"/>
    <w:qFormat/>
    <w:rsid w:val="00323012"/>
    <w:pPr>
      <w:pBdr>
        <w:top w:val="single" w:sz="4" w:space="4" w:color="auto"/>
      </w:pBdr>
    </w:pPr>
    <w:rPr>
      <w:color w:val="FF0000"/>
    </w:rPr>
  </w:style>
  <w:style w:type="character" w:customStyle="1" w:styleId="TassChar0">
    <w:name w:val="页脚密级（Tass） Char"/>
    <w:link w:val="Tassf3"/>
    <w:rsid w:val="00323012"/>
    <w:rPr>
      <w:rFonts w:ascii="Arial" w:eastAsia="宋体" w:hAnsi="Arial"/>
      <w:b/>
      <w:color w:val="FF0000"/>
      <w:sz w:val="18"/>
      <w:szCs w:val="18"/>
      <w:lang w:val="en-US" w:eastAsia="zh-CN" w:bidi="ar-SA"/>
    </w:rPr>
  </w:style>
  <w:style w:type="paragraph" w:customStyle="1" w:styleId="1Tass0">
    <w:name w:val="附录1（Tass）"/>
    <w:basedOn w:val="12"/>
    <w:next w:val="Tass5"/>
    <w:qFormat/>
    <w:rsid w:val="00014BB2"/>
    <w:pPr>
      <w:keepNext/>
      <w:keepLines/>
      <w:numPr>
        <w:numId w:val="2"/>
      </w:numPr>
      <w:spacing w:before="480" w:afterLines="100" w:after="100"/>
    </w:pPr>
    <w:rPr>
      <w:bCs w:val="0"/>
    </w:rPr>
  </w:style>
  <w:style w:type="paragraph" w:customStyle="1" w:styleId="2Tass0">
    <w:name w:val="附录2（Tass）"/>
    <w:basedOn w:val="23"/>
    <w:next w:val="Tass5"/>
    <w:qFormat/>
    <w:rsid w:val="00014BB2"/>
    <w:pPr>
      <w:numPr>
        <w:ilvl w:val="1"/>
        <w:numId w:val="2"/>
      </w:numPr>
      <w:spacing w:beforeLines="50" w:before="50" w:afterLines="50" w:after="50"/>
    </w:pPr>
    <w:rPr>
      <w:bCs w:val="0"/>
    </w:rPr>
  </w:style>
  <w:style w:type="paragraph" w:customStyle="1" w:styleId="3Tass0">
    <w:name w:val="附录3（Tass）"/>
    <w:basedOn w:val="33"/>
    <w:next w:val="Tass5"/>
    <w:qFormat/>
    <w:rsid w:val="00014BB2"/>
    <w:pPr>
      <w:numPr>
        <w:ilvl w:val="2"/>
        <w:numId w:val="2"/>
      </w:numPr>
      <w:spacing w:beforeLines="50" w:before="50" w:afterLines="50" w:after="50"/>
    </w:pPr>
    <w:rPr>
      <w:bCs w:val="0"/>
    </w:rPr>
  </w:style>
  <w:style w:type="paragraph" w:customStyle="1" w:styleId="4Tass0">
    <w:name w:val="附录4（Tass）"/>
    <w:basedOn w:val="42"/>
    <w:next w:val="Tass5"/>
    <w:qFormat/>
    <w:rsid w:val="009B19BB"/>
    <w:pPr>
      <w:numPr>
        <w:ilvl w:val="3"/>
        <w:numId w:val="2"/>
      </w:numPr>
      <w:spacing w:beforeLines="50" w:before="50" w:afterLines="50" w:after="50"/>
    </w:pPr>
    <w:rPr>
      <w:szCs w:val="28"/>
    </w:rPr>
  </w:style>
  <w:style w:type="paragraph" w:customStyle="1" w:styleId="1Tass">
    <w:name w:val="标题 1（Tass）"/>
    <w:basedOn w:val="1"/>
    <w:next w:val="Tass5"/>
    <w:qFormat/>
    <w:rsid w:val="00864BD5"/>
    <w:pPr>
      <w:widowControl w:val="0"/>
      <w:numPr>
        <w:numId w:val="5"/>
      </w:numPr>
      <w:pBdr>
        <w:bottom w:val="none" w:sz="0" w:space="0" w:color="auto"/>
      </w:pBdr>
      <w:spacing w:line="576" w:lineRule="auto"/>
    </w:pPr>
  </w:style>
  <w:style w:type="paragraph" w:customStyle="1" w:styleId="2Tass">
    <w:name w:val="标题 2（Tass）"/>
    <w:basedOn w:val="21"/>
    <w:next w:val="Tass5"/>
    <w:qFormat/>
    <w:rsid w:val="00664D1A"/>
    <w:pPr>
      <w:numPr>
        <w:numId w:val="5"/>
      </w:numPr>
      <w:spacing w:line="415" w:lineRule="auto"/>
    </w:pPr>
    <w:rPr>
      <w:szCs w:val="32"/>
    </w:rPr>
  </w:style>
  <w:style w:type="paragraph" w:customStyle="1" w:styleId="3Tass">
    <w:name w:val="标题 3（Tass）"/>
    <w:basedOn w:val="31"/>
    <w:next w:val="Tass5"/>
    <w:qFormat/>
    <w:rsid w:val="00664D1A"/>
    <w:pPr>
      <w:widowControl w:val="0"/>
      <w:numPr>
        <w:numId w:val="5"/>
      </w:numPr>
      <w:tabs>
        <w:tab w:val="left" w:pos="960"/>
      </w:tabs>
      <w:spacing w:line="415" w:lineRule="auto"/>
    </w:pPr>
    <w:rPr>
      <w:bCs w:val="0"/>
      <w:szCs w:val="30"/>
    </w:rPr>
  </w:style>
  <w:style w:type="paragraph" w:customStyle="1" w:styleId="Tassf5">
    <w:name w:val="目录（Tass）"/>
    <w:basedOn w:val="Tass5"/>
    <w:qFormat/>
    <w:rsid w:val="00084A05"/>
    <w:pPr>
      <w:spacing w:after="156"/>
      <w:jc w:val="center"/>
    </w:pPr>
    <w:rPr>
      <w:rFonts w:eastAsia="黑体"/>
      <w:b/>
      <w:sz w:val="44"/>
    </w:rPr>
  </w:style>
  <w:style w:type="paragraph" w:customStyle="1" w:styleId="4Tass">
    <w:name w:val="标题 4（Tass）"/>
    <w:basedOn w:val="41"/>
    <w:next w:val="Tass5"/>
    <w:qFormat/>
    <w:rsid w:val="00664D1A"/>
    <w:pPr>
      <w:numPr>
        <w:numId w:val="5"/>
      </w:numPr>
      <w:spacing w:after="156"/>
    </w:pPr>
    <w:rPr>
      <w:bCs w:val="0"/>
    </w:rPr>
  </w:style>
  <w:style w:type="paragraph" w:customStyle="1" w:styleId="5Tass0">
    <w:name w:val="标题 5（无编号）（Tass）"/>
    <w:basedOn w:val="51"/>
    <w:next w:val="Tass5"/>
    <w:qFormat/>
    <w:rsid w:val="001757C6"/>
    <w:pPr>
      <w:widowControl w:val="0"/>
    </w:pPr>
    <w:rPr>
      <w:bCs w:val="0"/>
    </w:rPr>
  </w:style>
  <w:style w:type="paragraph" w:customStyle="1" w:styleId="6Tass0">
    <w:name w:val="标题 6（无编号）（Tass）"/>
    <w:basedOn w:val="6"/>
    <w:next w:val="Tass5"/>
    <w:qFormat/>
    <w:rsid w:val="001757C6"/>
    <w:pPr>
      <w:widowControl w:val="0"/>
      <w:spacing w:line="319" w:lineRule="auto"/>
    </w:pPr>
    <w:rPr>
      <w:bCs w:val="0"/>
    </w:rPr>
  </w:style>
  <w:style w:type="paragraph" w:customStyle="1" w:styleId="5Tass">
    <w:name w:val="标题 5（有编号）（Tass）"/>
    <w:basedOn w:val="5Tass0"/>
    <w:next w:val="Tass5"/>
    <w:qFormat/>
    <w:rsid w:val="00664D1A"/>
    <w:pPr>
      <w:numPr>
        <w:ilvl w:val="4"/>
        <w:numId w:val="5"/>
      </w:numPr>
    </w:pPr>
  </w:style>
  <w:style w:type="paragraph" w:customStyle="1" w:styleId="6Tass">
    <w:name w:val="标题 6（有编号）（Tass）"/>
    <w:basedOn w:val="6Tass0"/>
    <w:next w:val="Tass5"/>
    <w:qFormat/>
    <w:rsid w:val="00664D1A"/>
    <w:pPr>
      <w:numPr>
        <w:ilvl w:val="5"/>
        <w:numId w:val="5"/>
      </w:numPr>
    </w:pPr>
  </w:style>
  <w:style w:type="paragraph" w:styleId="43">
    <w:name w:val="toc 4"/>
    <w:basedOn w:val="a2"/>
    <w:next w:val="a2"/>
    <w:autoRedefine/>
    <w:uiPriority w:val="39"/>
    <w:semiHidden/>
    <w:locked/>
    <w:rsid w:val="00AB4B6F"/>
    <w:pPr>
      <w:ind w:left="630"/>
      <w:jc w:val="left"/>
    </w:pPr>
    <w:rPr>
      <w:rFonts w:ascii="Calibri" w:hAnsi="Calibri"/>
      <w:sz w:val="18"/>
      <w:szCs w:val="18"/>
    </w:rPr>
  </w:style>
  <w:style w:type="paragraph" w:styleId="52">
    <w:name w:val="toc 5"/>
    <w:basedOn w:val="a2"/>
    <w:next w:val="a2"/>
    <w:autoRedefine/>
    <w:semiHidden/>
    <w:locked/>
    <w:rsid w:val="00AB4B6F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2"/>
    <w:next w:val="a2"/>
    <w:autoRedefine/>
    <w:semiHidden/>
    <w:locked/>
    <w:rsid w:val="00AB4B6F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2"/>
    <w:next w:val="a2"/>
    <w:autoRedefine/>
    <w:semiHidden/>
    <w:locked/>
    <w:rsid w:val="00AB4B6F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2"/>
    <w:next w:val="a2"/>
    <w:autoRedefine/>
    <w:semiHidden/>
    <w:locked/>
    <w:rsid w:val="00AB4B6F"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2"/>
    <w:next w:val="a2"/>
    <w:autoRedefine/>
    <w:semiHidden/>
    <w:locked/>
    <w:rsid w:val="00AB4B6F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3Tass1">
    <w:name w:val="目录 3（Tass）"/>
    <w:basedOn w:val="32"/>
    <w:qFormat/>
    <w:rsid w:val="00AB4B6F"/>
    <w:pPr>
      <w:tabs>
        <w:tab w:val="left" w:pos="1260"/>
        <w:tab w:val="right" w:leader="dot" w:pos="8494"/>
      </w:tabs>
      <w:spacing w:after="156"/>
    </w:pPr>
    <w:rPr>
      <w:noProof/>
    </w:rPr>
  </w:style>
  <w:style w:type="paragraph" w:customStyle="1" w:styleId="Tass0">
    <w:name w:val="列表（编号二级）（Tass）"/>
    <w:basedOn w:val="Tass"/>
    <w:qFormat/>
    <w:rsid w:val="006D0D24"/>
    <w:pPr>
      <w:numPr>
        <w:ilvl w:val="1"/>
      </w:numPr>
      <w:spacing w:beforeLines="0" w:before="0"/>
      <w:ind w:left="1260"/>
    </w:pPr>
  </w:style>
  <w:style w:type="paragraph" w:customStyle="1" w:styleId="Tass2">
    <w:name w:val="列表（符号二级）（Tass）"/>
    <w:basedOn w:val="Tass1"/>
    <w:qFormat/>
    <w:rsid w:val="006D0D24"/>
    <w:pPr>
      <w:numPr>
        <w:ilvl w:val="1"/>
      </w:numPr>
      <w:ind w:left="1260"/>
    </w:pPr>
  </w:style>
  <w:style w:type="paragraph" w:styleId="af7">
    <w:name w:val="macro"/>
    <w:semiHidden/>
    <w:locked/>
    <w:rsid w:val="006058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Lines="50"/>
    </w:pPr>
    <w:rPr>
      <w:rFonts w:ascii="Courier New" w:hAnsi="Courier New" w:cs="Courier New"/>
      <w:sz w:val="24"/>
      <w:szCs w:val="24"/>
    </w:rPr>
  </w:style>
  <w:style w:type="paragraph" w:styleId="af8">
    <w:name w:val="footnote text"/>
    <w:basedOn w:val="a2"/>
    <w:semiHidden/>
    <w:locked/>
    <w:rsid w:val="00605814"/>
    <w:pPr>
      <w:snapToGrid w:val="0"/>
      <w:jc w:val="left"/>
    </w:pPr>
    <w:rPr>
      <w:sz w:val="18"/>
      <w:szCs w:val="18"/>
    </w:rPr>
  </w:style>
  <w:style w:type="character" w:styleId="af9">
    <w:name w:val="footnote reference"/>
    <w:semiHidden/>
    <w:locked/>
    <w:rsid w:val="00605814"/>
    <w:rPr>
      <w:vertAlign w:val="superscript"/>
    </w:rPr>
  </w:style>
  <w:style w:type="paragraph" w:styleId="13">
    <w:name w:val="index 1"/>
    <w:basedOn w:val="a2"/>
    <w:next w:val="a2"/>
    <w:autoRedefine/>
    <w:semiHidden/>
    <w:locked/>
    <w:rsid w:val="00605814"/>
  </w:style>
  <w:style w:type="paragraph" w:styleId="24">
    <w:name w:val="index 2"/>
    <w:basedOn w:val="a2"/>
    <w:next w:val="a2"/>
    <w:autoRedefine/>
    <w:semiHidden/>
    <w:locked/>
    <w:rsid w:val="00605814"/>
    <w:pPr>
      <w:ind w:leftChars="200" w:left="200"/>
    </w:pPr>
  </w:style>
  <w:style w:type="paragraph" w:styleId="35">
    <w:name w:val="index 3"/>
    <w:basedOn w:val="a2"/>
    <w:next w:val="a2"/>
    <w:autoRedefine/>
    <w:semiHidden/>
    <w:locked/>
    <w:rsid w:val="00605814"/>
    <w:pPr>
      <w:ind w:leftChars="400" w:left="400"/>
    </w:pPr>
  </w:style>
  <w:style w:type="paragraph" w:styleId="44">
    <w:name w:val="index 4"/>
    <w:basedOn w:val="a2"/>
    <w:next w:val="a2"/>
    <w:autoRedefine/>
    <w:semiHidden/>
    <w:locked/>
    <w:rsid w:val="00605814"/>
    <w:pPr>
      <w:ind w:leftChars="600" w:left="600"/>
    </w:pPr>
  </w:style>
  <w:style w:type="paragraph" w:styleId="53">
    <w:name w:val="index 5"/>
    <w:basedOn w:val="a2"/>
    <w:next w:val="a2"/>
    <w:autoRedefine/>
    <w:semiHidden/>
    <w:locked/>
    <w:rsid w:val="00605814"/>
    <w:pPr>
      <w:ind w:leftChars="800" w:left="800"/>
    </w:pPr>
  </w:style>
  <w:style w:type="paragraph" w:styleId="61">
    <w:name w:val="index 6"/>
    <w:basedOn w:val="a2"/>
    <w:next w:val="a2"/>
    <w:autoRedefine/>
    <w:semiHidden/>
    <w:locked/>
    <w:rsid w:val="00605814"/>
    <w:pPr>
      <w:ind w:leftChars="1000" w:left="1000"/>
    </w:pPr>
  </w:style>
  <w:style w:type="paragraph" w:styleId="71">
    <w:name w:val="index 7"/>
    <w:basedOn w:val="a2"/>
    <w:next w:val="a2"/>
    <w:autoRedefine/>
    <w:semiHidden/>
    <w:locked/>
    <w:rsid w:val="00605814"/>
    <w:pPr>
      <w:ind w:leftChars="1200" w:left="1200"/>
    </w:pPr>
  </w:style>
  <w:style w:type="paragraph" w:styleId="81">
    <w:name w:val="index 8"/>
    <w:basedOn w:val="a2"/>
    <w:next w:val="a2"/>
    <w:autoRedefine/>
    <w:semiHidden/>
    <w:locked/>
    <w:rsid w:val="00605814"/>
    <w:pPr>
      <w:ind w:leftChars="1400" w:left="1400"/>
    </w:pPr>
  </w:style>
  <w:style w:type="paragraph" w:styleId="91">
    <w:name w:val="index 9"/>
    <w:basedOn w:val="a2"/>
    <w:next w:val="a2"/>
    <w:autoRedefine/>
    <w:semiHidden/>
    <w:locked/>
    <w:rsid w:val="00605814"/>
    <w:pPr>
      <w:ind w:leftChars="1600" w:left="1600"/>
    </w:pPr>
  </w:style>
  <w:style w:type="paragraph" w:styleId="afa">
    <w:name w:val="index heading"/>
    <w:basedOn w:val="a2"/>
    <w:next w:val="13"/>
    <w:semiHidden/>
    <w:locked/>
    <w:rsid w:val="00605814"/>
    <w:rPr>
      <w:rFonts w:cs="Arial"/>
      <w:b/>
      <w:bCs/>
    </w:rPr>
  </w:style>
  <w:style w:type="paragraph" w:styleId="afb">
    <w:name w:val="table of figures"/>
    <w:basedOn w:val="a2"/>
    <w:next w:val="a2"/>
    <w:uiPriority w:val="99"/>
    <w:locked/>
    <w:rsid w:val="00605814"/>
    <w:pPr>
      <w:ind w:leftChars="200" w:left="200" w:hangingChars="200" w:hanging="200"/>
    </w:pPr>
  </w:style>
  <w:style w:type="paragraph" w:styleId="afc">
    <w:name w:val="endnote text"/>
    <w:basedOn w:val="a2"/>
    <w:semiHidden/>
    <w:locked/>
    <w:rsid w:val="00605814"/>
    <w:pPr>
      <w:snapToGrid w:val="0"/>
      <w:jc w:val="left"/>
    </w:pPr>
  </w:style>
  <w:style w:type="character" w:styleId="afd">
    <w:name w:val="endnote reference"/>
    <w:semiHidden/>
    <w:locked/>
    <w:rsid w:val="00605814"/>
    <w:rPr>
      <w:vertAlign w:val="superscript"/>
    </w:rPr>
  </w:style>
  <w:style w:type="paragraph" w:styleId="afe">
    <w:name w:val="table of authorities"/>
    <w:basedOn w:val="a2"/>
    <w:next w:val="a2"/>
    <w:semiHidden/>
    <w:locked/>
    <w:rsid w:val="00605814"/>
    <w:pPr>
      <w:ind w:leftChars="200" w:left="420"/>
    </w:pPr>
  </w:style>
  <w:style w:type="paragraph" w:styleId="aff">
    <w:name w:val="toa heading"/>
    <w:basedOn w:val="a2"/>
    <w:next w:val="a2"/>
    <w:semiHidden/>
    <w:locked/>
    <w:rsid w:val="00605814"/>
    <w:pPr>
      <w:spacing w:before="120"/>
    </w:pPr>
    <w:rPr>
      <w:rFonts w:cs="Arial"/>
      <w:sz w:val="24"/>
      <w:szCs w:val="24"/>
    </w:rPr>
  </w:style>
  <w:style w:type="paragraph" w:customStyle="1" w:styleId="Tassf6">
    <w:name w:val="文本段落引用（Tass）"/>
    <w:basedOn w:val="Tassf"/>
    <w:next w:val="Tassf"/>
    <w:rsid w:val="00904116"/>
    <w:pPr>
      <w:pBdr>
        <w:top w:val="single" w:sz="4" w:space="1" w:color="auto"/>
        <w:bottom w:val="single" w:sz="4" w:space="1" w:color="auto"/>
      </w:pBdr>
      <w:shd w:val="clear" w:color="auto" w:fill="E6E6E6"/>
      <w:ind w:firstLine="420"/>
    </w:pPr>
  </w:style>
  <w:style w:type="paragraph" w:customStyle="1" w:styleId="Tassf7">
    <w:name w:val="文本段落强调（Tass）"/>
    <w:basedOn w:val="Tassf"/>
    <w:next w:val="Tassf"/>
    <w:rsid w:val="00421CC3"/>
    <w:rPr>
      <w:b/>
      <w:u w:val="single"/>
    </w:rPr>
  </w:style>
  <w:style w:type="numbering" w:customStyle="1" w:styleId="10">
    <w:name w:val="当前列表1"/>
    <w:semiHidden/>
    <w:rsid w:val="00EB430F"/>
    <w:pPr>
      <w:numPr>
        <w:numId w:val="6"/>
      </w:numPr>
    </w:pPr>
  </w:style>
  <w:style w:type="paragraph" w:customStyle="1" w:styleId="--78">
    <w:name w:val="样式 绿盟科技--列表（符号一级） + 段后: 7.8 磅"/>
    <w:basedOn w:val="Tass1"/>
    <w:semiHidden/>
    <w:rsid w:val="003C0683"/>
    <w:pPr>
      <w:spacing w:beforeLines="25" w:before="25"/>
    </w:pPr>
    <w:rPr>
      <w:rFonts w:cs="宋体"/>
      <w:szCs w:val="20"/>
    </w:rPr>
  </w:style>
  <w:style w:type="paragraph" w:customStyle="1" w:styleId="--6">
    <w:name w:val="样式 绿盟科技--列表（符号二级） + 段后: 6 磅"/>
    <w:basedOn w:val="Tass2"/>
    <w:semiHidden/>
    <w:rsid w:val="00160F97"/>
    <w:rPr>
      <w:rFonts w:cs="宋体"/>
      <w:szCs w:val="20"/>
    </w:rPr>
  </w:style>
  <w:style w:type="paragraph" w:customStyle="1" w:styleId="--05">
    <w:name w:val="样式 绿盟科技--列表（编号二级） + 段后: 0.5 行"/>
    <w:basedOn w:val="Tass0"/>
    <w:semiHidden/>
    <w:rsid w:val="00160F97"/>
    <w:rPr>
      <w:rFonts w:cs="宋体"/>
      <w:szCs w:val="20"/>
    </w:rPr>
  </w:style>
  <w:style w:type="paragraph" w:customStyle="1" w:styleId="--050">
    <w:name w:val="样式 绿盟科技--列表（编号一级） + 段后: 0.5 行"/>
    <w:basedOn w:val="Tass"/>
    <w:semiHidden/>
    <w:rsid w:val="003C0683"/>
    <w:pPr>
      <w:spacing w:before="25"/>
    </w:pPr>
    <w:rPr>
      <w:rFonts w:cs="宋体"/>
      <w:szCs w:val="20"/>
    </w:rPr>
  </w:style>
  <w:style w:type="paragraph" w:customStyle="1" w:styleId="Tassf8">
    <w:name w:val="插图（Tass）"/>
    <w:next w:val="Tass5"/>
    <w:rsid w:val="002E299A"/>
    <w:pPr>
      <w:spacing w:beforeLines="25" w:before="25" w:afterLines="25" w:after="25"/>
      <w:jc w:val="center"/>
    </w:pPr>
    <w:rPr>
      <w:sz w:val="21"/>
      <w:szCs w:val="21"/>
    </w:rPr>
  </w:style>
  <w:style w:type="paragraph" w:customStyle="1" w:styleId="Tass3">
    <w:name w:val="插图标注（Tass）"/>
    <w:next w:val="Tass5"/>
    <w:rsid w:val="00E15993"/>
    <w:pPr>
      <w:numPr>
        <w:ilvl w:val="6"/>
        <w:numId w:val="5"/>
      </w:numPr>
      <w:spacing w:after="156"/>
      <w:jc w:val="center"/>
    </w:pPr>
    <w:rPr>
      <w:rFonts w:cs="Arial"/>
      <w:sz w:val="21"/>
      <w:szCs w:val="21"/>
    </w:rPr>
  </w:style>
  <w:style w:type="numbering" w:styleId="111111">
    <w:name w:val="Outline List 2"/>
    <w:basedOn w:val="a5"/>
    <w:semiHidden/>
    <w:locked/>
    <w:rsid w:val="00421CC3"/>
    <w:pPr>
      <w:numPr>
        <w:numId w:val="17"/>
      </w:numPr>
    </w:pPr>
  </w:style>
  <w:style w:type="numbering" w:styleId="1111110">
    <w:name w:val="Outline List 1"/>
    <w:basedOn w:val="a5"/>
    <w:semiHidden/>
    <w:locked/>
    <w:rsid w:val="00421CC3"/>
    <w:pPr>
      <w:numPr>
        <w:numId w:val="18"/>
      </w:numPr>
    </w:pPr>
  </w:style>
  <w:style w:type="character" w:styleId="HTML">
    <w:name w:val="HTML Variable"/>
    <w:semiHidden/>
    <w:locked/>
    <w:rsid w:val="00421CC3"/>
    <w:rPr>
      <w:i/>
      <w:iCs/>
    </w:rPr>
  </w:style>
  <w:style w:type="character" w:styleId="HTML0">
    <w:name w:val="HTML Typewriter"/>
    <w:semiHidden/>
    <w:locked/>
    <w:rsid w:val="00421CC3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locked/>
    <w:rsid w:val="00421CC3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locked/>
    <w:rsid w:val="00421CC3"/>
    <w:rPr>
      <w:i/>
      <w:iCs/>
    </w:rPr>
  </w:style>
  <w:style w:type="character" w:styleId="HTML3">
    <w:name w:val="HTML Definition"/>
    <w:semiHidden/>
    <w:locked/>
    <w:rsid w:val="00421CC3"/>
    <w:rPr>
      <w:i/>
      <w:iCs/>
    </w:rPr>
  </w:style>
  <w:style w:type="character" w:styleId="HTML4">
    <w:name w:val="HTML Keyboard"/>
    <w:semiHidden/>
    <w:locked/>
    <w:rsid w:val="00421CC3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locked/>
    <w:rsid w:val="00421CC3"/>
  </w:style>
  <w:style w:type="character" w:styleId="HTML6">
    <w:name w:val="HTML Sample"/>
    <w:semiHidden/>
    <w:locked/>
    <w:rsid w:val="00421CC3"/>
    <w:rPr>
      <w:rFonts w:ascii="Courier New" w:hAnsi="Courier New" w:cs="Courier New"/>
    </w:rPr>
  </w:style>
  <w:style w:type="character" w:styleId="HTML7">
    <w:name w:val="HTML Cite"/>
    <w:semiHidden/>
    <w:locked/>
    <w:rsid w:val="00421CC3"/>
    <w:rPr>
      <w:i/>
      <w:iCs/>
    </w:rPr>
  </w:style>
  <w:style w:type="paragraph" w:styleId="HTML8">
    <w:name w:val="HTML Preformatted"/>
    <w:basedOn w:val="a2"/>
    <w:semiHidden/>
    <w:locked/>
    <w:rsid w:val="00421CC3"/>
    <w:rPr>
      <w:rFonts w:ascii="Courier New" w:hAnsi="Courier New" w:cs="Courier New"/>
      <w:sz w:val="20"/>
      <w:szCs w:val="20"/>
    </w:rPr>
  </w:style>
  <w:style w:type="table" w:styleId="aff0">
    <w:name w:val="Table Theme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4">
    <w:name w:val="Table Colorful 1"/>
    <w:basedOn w:val="a4"/>
    <w:semiHidden/>
    <w:locked/>
    <w:rsid w:val="00421CC3"/>
    <w:pPr>
      <w:spacing w:afterLines="50" w:line="30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locked/>
    <w:rsid w:val="00421CC3"/>
    <w:pPr>
      <w:spacing w:afterLines="50" w:line="30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Salutation"/>
    <w:basedOn w:val="a2"/>
    <w:next w:val="a2"/>
    <w:semiHidden/>
    <w:locked/>
    <w:rsid w:val="00421CC3"/>
  </w:style>
  <w:style w:type="paragraph" w:styleId="aff2">
    <w:name w:val="Plain Text"/>
    <w:basedOn w:val="a2"/>
    <w:semiHidden/>
    <w:locked/>
    <w:rsid w:val="00421CC3"/>
    <w:rPr>
      <w:rFonts w:ascii="宋体" w:hAnsi="Courier New" w:cs="Courier New"/>
    </w:rPr>
  </w:style>
  <w:style w:type="table" w:styleId="aff3">
    <w:name w:val="Table Elegant"/>
    <w:basedOn w:val="a4"/>
    <w:semiHidden/>
    <w:locked/>
    <w:rsid w:val="00421CC3"/>
    <w:pPr>
      <w:spacing w:afterLines="50" w:line="30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-mail Signature"/>
    <w:basedOn w:val="a2"/>
    <w:semiHidden/>
    <w:locked/>
    <w:rsid w:val="00421CC3"/>
  </w:style>
  <w:style w:type="table" w:customStyle="1" w:styleId="15">
    <w:name w:val="浅色底纹1"/>
    <w:basedOn w:val="a4"/>
    <w:uiPriority w:val="60"/>
    <w:rsid w:val="00E57C1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6">
    <w:name w:val="Table Classic 1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locked/>
    <w:rsid w:val="00421CC3"/>
    <w:pPr>
      <w:spacing w:afterLines="50" w:line="30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envelope return"/>
    <w:basedOn w:val="a2"/>
    <w:semiHidden/>
    <w:locked/>
    <w:rsid w:val="00421CC3"/>
    <w:pPr>
      <w:snapToGrid w:val="0"/>
    </w:pPr>
    <w:rPr>
      <w:rFonts w:cs="Arial"/>
    </w:rPr>
  </w:style>
  <w:style w:type="table" w:styleId="17">
    <w:name w:val="Table Simple 1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locked/>
    <w:rsid w:val="00421CC3"/>
    <w:pPr>
      <w:spacing w:afterLines="50" w:line="30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6">
    <w:name w:val="Closing"/>
    <w:basedOn w:val="a2"/>
    <w:semiHidden/>
    <w:locked/>
    <w:rsid w:val="00421CC3"/>
    <w:pPr>
      <w:ind w:leftChars="2100" w:left="100"/>
    </w:pPr>
  </w:style>
  <w:style w:type="table" w:styleId="18">
    <w:name w:val="Table Subtle 1"/>
    <w:basedOn w:val="a4"/>
    <w:semiHidden/>
    <w:locked/>
    <w:rsid w:val="00421CC3"/>
    <w:pPr>
      <w:spacing w:afterLines="50" w:line="300" w:lineRule="auto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locked/>
    <w:rsid w:val="00421CC3"/>
    <w:pPr>
      <w:spacing w:afterLines="50" w:line="30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locked/>
    <w:rsid w:val="00421CC3"/>
    <w:pPr>
      <w:spacing w:afterLines="50" w:line="300" w:lineRule="auto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locked/>
    <w:rsid w:val="00421CC3"/>
    <w:pPr>
      <w:spacing w:afterLines="50" w:line="30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locked/>
    <w:rsid w:val="00421CC3"/>
    <w:pPr>
      <w:spacing w:afterLines="50" w:line="300" w:lineRule="auto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semiHidden/>
    <w:locked/>
    <w:rsid w:val="00421CC3"/>
    <w:pPr>
      <w:ind w:left="200" w:hangingChars="200" w:hanging="200"/>
    </w:pPr>
  </w:style>
  <w:style w:type="paragraph" w:styleId="2a">
    <w:name w:val="List 2"/>
    <w:basedOn w:val="a2"/>
    <w:semiHidden/>
    <w:locked/>
    <w:rsid w:val="00421CC3"/>
    <w:pPr>
      <w:ind w:leftChars="200" w:left="100" w:hangingChars="200" w:hanging="200"/>
    </w:pPr>
  </w:style>
  <w:style w:type="paragraph" w:styleId="39">
    <w:name w:val="List 3"/>
    <w:basedOn w:val="a2"/>
    <w:semiHidden/>
    <w:locked/>
    <w:rsid w:val="00421CC3"/>
    <w:pPr>
      <w:ind w:leftChars="400" w:left="100" w:hangingChars="200" w:hanging="200"/>
    </w:pPr>
  </w:style>
  <w:style w:type="paragraph" w:styleId="46">
    <w:name w:val="List 4"/>
    <w:basedOn w:val="a2"/>
    <w:semiHidden/>
    <w:locked/>
    <w:rsid w:val="00421CC3"/>
    <w:pPr>
      <w:ind w:leftChars="600" w:left="100" w:hangingChars="200" w:hanging="200"/>
    </w:pPr>
  </w:style>
  <w:style w:type="paragraph" w:styleId="54">
    <w:name w:val="List 5"/>
    <w:basedOn w:val="a2"/>
    <w:semiHidden/>
    <w:locked/>
    <w:rsid w:val="00421CC3"/>
    <w:pPr>
      <w:ind w:leftChars="800" w:left="100" w:hangingChars="200" w:hanging="200"/>
    </w:pPr>
  </w:style>
  <w:style w:type="paragraph" w:styleId="a">
    <w:name w:val="List Number"/>
    <w:basedOn w:val="a2"/>
    <w:semiHidden/>
    <w:locked/>
    <w:rsid w:val="00421CC3"/>
    <w:pPr>
      <w:numPr>
        <w:numId w:val="7"/>
      </w:numPr>
    </w:pPr>
  </w:style>
  <w:style w:type="paragraph" w:styleId="2">
    <w:name w:val="List Number 2"/>
    <w:basedOn w:val="a2"/>
    <w:semiHidden/>
    <w:locked/>
    <w:rsid w:val="00421CC3"/>
    <w:pPr>
      <w:numPr>
        <w:numId w:val="8"/>
      </w:numPr>
    </w:pPr>
  </w:style>
  <w:style w:type="paragraph" w:styleId="3">
    <w:name w:val="List Number 3"/>
    <w:basedOn w:val="a2"/>
    <w:semiHidden/>
    <w:locked/>
    <w:rsid w:val="00421CC3"/>
    <w:pPr>
      <w:numPr>
        <w:numId w:val="9"/>
      </w:numPr>
    </w:pPr>
  </w:style>
  <w:style w:type="paragraph" w:styleId="4">
    <w:name w:val="List Number 4"/>
    <w:basedOn w:val="a2"/>
    <w:semiHidden/>
    <w:locked/>
    <w:rsid w:val="00421CC3"/>
    <w:pPr>
      <w:numPr>
        <w:numId w:val="10"/>
      </w:numPr>
    </w:pPr>
  </w:style>
  <w:style w:type="paragraph" w:styleId="5">
    <w:name w:val="List Number 5"/>
    <w:basedOn w:val="a2"/>
    <w:semiHidden/>
    <w:locked/>
    <w:rsid w:val="00421CC3"/>
    <w:pPr>
      <w:numPr>
        <w:numId w:val="11"/>
      </w:numPr>
    </w:pPr>
  </w:style>
  <w:style w:type="paragraph" w:styleId="aff8">
    <w:name w:val="List Continue"/>
    <w:basedOn w:val="a2"/>
    <w:semiHidden/>
    <w:locked/>
    <w:rsid w:val="00421CC3"/>
    <w:pPr>
      <w:spacing w:after="120"/>
      <w:ind w:leftChars="200" w:left="420"/>
    </w:pPr>
  </w:style>
  <w:style w:type="paragraph" w:styleId="2b">
    <w:name w:val="List Continue 2"/>
    <w:basedOn w:val="a2"/>
    <w:semiHidden/>
    <w:locked/>
    <w:rsid w:val="00421CC3"/>
    <w:pPr>
      <w:spacing w:after="120"/>
      <w:ind w:leftChars="400" w:left="840"/>
    </w:pPr>
  </w:style>
  <w:style w:type="paragraph" w:styleId="3a">
    <w:name w:val="List Continue 3"/>
    <w:basedOn w:val="a2"/>
    <w:semiHidden/>
    <w:locked/>
    <w:rsid w:val="00421CC3"/>
    <w:pPr>
      <w:spacing w:after="120"/>
      <w:ind w:leftChars="600" w:left="1260"/>
    </w:pPr>
  </w:style>
  <w:style w:type="paragraph" w:styleId="47">
    <w:name w:val="List Continue 4"/>
    <w:basedOn w:val="a2"/>
    <w:semiHidden/>
    <w:locked/>
    <w:rsid w:val="00421CC3"/>
    <w:pPr>
      <w:spacing w:after="120"/>
      <w:ind w:leftChars="800" w:left="1680"/>
    </w:pPr>
  </w:style>
  <w:style w:type="paragraph" w:styleId="55">
    <w:name w:val="List Continue 5"/>
    <w:basedOn w:val="a2"/>
    <w:semiHidden/>
    <w:locked/>
    <w:rsid w:val="00421CC3"/>
    <w:pPr>
      <w:spacing w:after="120"/>
      <w:ind w:leftChars="1000" w:left="2100"/>
    </w:pPr>
  </w:style>
  <w:style w:type="paragraph" w:styleId="a0">
    <w:name w:val="List Bullet"/>
    <w:basedOn w:val="a2"/>
    <w:semiHidden/>
    <w:locked/>
    <w:rsid w:val="00421CC3"/>
    <w:pPr>
      <w:numPr>
        <w:numId w:val="12"/>
      </w:numPr>
    </w:pPr>
  </w:style>
  <w:style w:type="paragraph" w:styleId="20">
    <w:name w:val="List Bullet 2"/>
    <w:basedOn w:val="a2"/>
    <w:semiHidden/>
    <w:locked/>
    <w:rsid w:val="00421CC3"/>
    <w:pPr>
      <w:numPr>
        <w:numId w:val="13"/>
      </w:numPr>
    </w:pPr>
  </w:style>
  <w:style w:type="paragraph" w:styleId="30">
    <w:name w:val="List Bullet 3"/>
    <w:basedOn w:val="a2"/>
    <w:semiHidden/>
    <w:locked/>
    <w:rsid w:val="00421CC3"/>
    <w:pPr>
      <w:numPr>
        <w:numId w:val="14"/>
      </w:numPr>
    </w:pPr>
  </w:style>
  <w:style w:type="paragraph" w:styleId="40">
    <w:name w:val="List Bullet 4"/>
    <w:basedOn w:val="a2"/>
    <w:semiHidden/>
    <w:locked/>
    <w:rsid w:val="00421CC3"/>
    <w:pPr>
      <w:numPr>
        <w:numId w:val="15"/>
      </w:numPr>
    </w:pPr>
  </w:style>
  <w:style w:type="paragraph" w:styleId="50">
    <w:name w:val="List Bullet 5"/>
    <w:basedOn w:val="a2"/>
    <w:semiHidden/>
    <w:locked/>
    <w:rsid w:val="00421CC3"/>
    <w:pPr>
      <w:numPr>
        <w:numId w:val="16"/>
      </w:numPr>
    </w:pPr>
  </w:style>
  <w:style w:type="table" w:styleId="1a">
    <w:name w:val="Table List 1"/>
    <w:basedOn w:val="a4"/>
    <w:semiHidden/>
    <w:locked/>
    <w:rsid w:val="00421CC3"/>
    <w:pPr>
      <w:spacing w:afterLines="50" w:line="30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locked/>
    <w:rsid w:val="00421CC3"/>
    <w:pPr>
      <w:spacing w:afterLines="50" w:line="30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locked/>
    <w:rsid w:val="00421CC3"/>
    <w:pPr>
      <w:spacing w:afterLines="50" w:line="30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locked/>
    <w:rsid w:val="00421CC3"/>
    <w:pPr>
      <w:spacing w:afterLines="50" w:line="30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locked/>
    <w:rsid w:val="00421CC3"/>
    <w:pPr>
      <w:spacing w:afterLines="50" w:line="30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locked/>
    <w:rsid w:val="00421CC3"/>
    <w:pPr>
      <w:spacing w:afterLines="50" w:line="30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locked/>
    <w:rsid w:val="00421CC3"/>
    <w:rPr>
      <w:rFonts w:ascii="Times New Roman" w:hAnsi="Times New Roman"/>
      <w:sz w:val="24"/>
      <w:szCs w:val="24"/>
    </w:rPr>
  </w:style>
  <w:style w:type="paragraph" w:styleId="affb">
    <w:name w:val="Signature"/>
    <w:basedOn w:val="a2"/>
    <w:semiHidden/>
    <w:locked/>
    <w:rsid w:val="00421CC3"/>
    <w:pPr>
      <w:ind w:leftChars="2100" w:left="100"/>
    </w:pPr>
  </w:style>
  <w:style w:type="character" w:styleId="affc">
    <w:name w:val="Emphasis"/>
    <w:aliases w:val="变量"/>
    <w:qFormat/>
    <w:locked/>
    <w:rsid w:val="00421CC3"/>
    <w:rPr>
      <w:i/>
      <w:iCs/>
    </w:rPr>
  </w:style>
  <w:style w:type="paragraph" w:styleId="affd">
    <w:name w:val="Date"/>
    <w:basedOn w:val="a2"/>
    <w:next w:val="a2"/>
    <w:semiHidden/>
    <w:locked/>
    <w:rsid w:val="00421CC3"/>
    <w:pPr>
      <w:ind w:leftChars="2500" w:left="100"/>
    </w:pPr>
  </w:style>
  <w:style w:type="paragraph" w:styleId="affe">
    <w:name w:val="envelope address"/>
    <w:basedOn w:val="a2"/>
    <w:semiHidden/>
    <w:locked/>
    <w:rsid w:val="00421CC3"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table" w:styleId="1b">
    <w:name w:val="Table Columns 1"/>
    <w:basedOn w:val="a4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semiHidden/>
    <w:locked/>
    <w:rsid w:val="00421CC3"/>
    <w:pPr>
      <w:spacing w:afterLines="50" w:line="300" w:lineRule="auto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locked/>
    <w:rsid w:val="00421CC3"/>
    <w:pPr>
      <w:spacing w:afterLines="50" w:line="30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locked/>
    <w:rsid w:val="00421CC3"/>
    <w:pPr>
      <w:spacing w:afterLines="50" w:line="30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4"/>
    <w:semiHidden/>
    <w:locked/>
    <w:rsid w:val="00421CC3"/>
    <w:pPr>
      <w:spacing w:afterLines="50" w:line="30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locked/>
    <w:rsid w:val="00421CC3"/>
    <w:pPr>
      <w:spacing w:afterLines="50" w:line="30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Web 1"/>
    <w:basedOn w:val="a4"/>
    <w:semiHidden/>
    <w:locked/>
    <w:rsid w:val="00421CC3"/>
    <w:pPr>
      <w:spacing w:afterLines="50" w:line="30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4"/>
    <w:semiHidden/>
    <w:locked/>
    <w:rsid w:val="00421CC3"/>
    <w:pPr>
      <w:spacing w:afterLines="50" w:line="30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semiHidden/>
    <w:locked/>
    <w:rsid w:val="00421CC3"/>
    <w:pPr>
      <w:spacing w:afterLines="50" w:line="30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">
    <w:name w:val="Block Text"/>
    <w:basedOn w:val="a2"/>
    <w:semiHidden/>
    <w:locked/>
    <w:rsid w:val="00421CC3"/>
    <w:pPr>
      <w:spacing w:after="120"/>
      <w:ind w:leftChars="700" w:left="1440" w:rightChars="700" w:right="1440"/>
    </w:pPr>
  </w:style>
  <w:style w:type="numbering" w:styleId="a1">
    <w:name w:val="Outline List 3"/>
    <w:basedOn w:val="a5"/>
    <w:semiHidden/>
    <w:locked/>
    <w:rsid w:val="00421CC3"/>
    <w:pPr>
      <w:numPr>
        <w:numId w:val="19"/>
      </w:numPr>
    </w:pPr>
  </w:style>
  <w:style w:type="paragraph" w:styleId="afff0">
    <w:name w:val="Message Header"/>
    <w:basedOn w:val="a2"/>
    <w:semiHidden/>
    <w:locked/>
    <w:rsid w:val="00421CC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character" w:styleId="afff1">
    <w:name w:val="line number"/>
    <w:basedOn w:val="a3"/>
    <w:semiHidden/>
    <w:locked/>
    <w:rsid w:val="00421CC3"/>
  </w:style>
  <w:style w:type="character" w:styleId="afff2">
    <w:name w:val="Strong"/>
    <w:semiHidden/>
    <w:qFormat/>
    <w:locked/>
    <w:rsid w:val="00421CC3"/>
    <w:rPr>
      <w:b/>
      <w:bCs/>
      <w:sz w:val="21"/>
      <w:szCs w:val="21"/>
    </w:rPr>
  </w:style>
  <w:style w:type="paragraph" w:styleId="afff3">
    <w:name w:val="Body Text Indent"/>
    <w:basedOn w:val="a2"/>
    <w:semiHidden/>
    <w:locked/>
    <w:rsid w:val="00421CC3"/>
    <w:pPr>
      <w:spacing w:after="120"/>
      <w:ind w:leftChars="200" w:left="420"/>
    </w:pPr>
  </w:style>
  <w:style w:type="paragraph" w:styleId="2f0">
    <w:name w:val="Body Text First Indent 2"/>
    <w:basedOn w:val="afff3"/>
    <w:semiHidden/>
    <w:locked/>
    <w:rsid w:val="00421CC3"/>
    <w:pPr>
      <w:ind w:firstLineChars="200" w:firstLine="420"/>
    </w:pPr>
  </w:style>
  <w:style w:type="paragraph" w:styleId="2f1">
    <w:name w:val="Body Text 2"/>
    <w:basedOn w:val="a2"/>
    <w:semiHidden/>
    <w:locked/>
    <w:rsid w:val="00421CC3"/>
    <w:pPr>
      <w:spacing w:after="120" w:line="480" w:lineRule="auto"/>
    </w:pPr>
  </w:style>
  <w:style w:type="paragraph" w:styleId="3f">
    <w:name w:val="Body Text 3"/>
    <w:basedOn w:val="a2"/>
    <w:semiHidden/>
    <w:locked/>
    <w:rsid w:val="00421CC3"/>
    <w:pPr>
      <w:spacing w:after="120"/>
    </w:pPr>
    <w:rPr>
      <w:sz w:val="16"/>
      <w:szCs w:val="16"/>
    </w:rPr>
  </w:style>
  <w:style w:type="paragraph" w:styleId="2f2">
    <w:name w:val="Body Text Indent 2"/>
    <w:basedOn w:val="a2"/>
    <w:semiHidden/>
    <w:locked/>
    <w:rsid w:val="00421CC3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locked/>
    <w:rsid w:val="00421CC3"/>
    <w:pPr>
      <w:spacing w:after="120"/>
      <w:ind w:leftChars="200" w:left="420"/>
    </w:pPr>
    <w:rPr>
      <w:sz w:val="16"/>
      <w:szCs w:val="16"/>
    </w:rPr>
  </w:style>
  <w:style w:type="paragraph" w:styleId="afff4">
    <w:name w:val="Note Heading"/>
    <w:basedOn w:val="a2"/>
    <w:next w:val="a2"/>
    <w:semiHidden/>
    <w:locked/>
    <w:rsid w:val="00421CC3"/>
    <w:pPr>
      <w:jc w:val="center"/>
    </w:pPr>
  </w:style>
  <w:style w:type="table" w:styleId="afff5">
    <w:name w:val="Table Professional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ssf4">
    <w:name w:val="页脚右端（Tass）"/>
    <w:basedOn w:val="Tasse"/>
    <w:link w:val="TassChar1"/>
    <w:qFormat/>
    <w:rsid w:val="00A35F47"/>
    <w:pPr>
      <w:pBdr>
        <w:top w:val="single" w:sz="4" w:space="1" w:color="auto"/>
        <w:bottom w:val="none" w:sz="0" w:space="0" w:color="auto"/>
      </w:pBdr>
    </w:pPr>
  </w:style>
  <w:style w:type="paragraph" w:customStyle="1" w:styleId="Tass4">
    <w:name w:val="表格标注（Tass）"/>
    <w:basedOn w:val="Tass3"/>
    <w:next w:val="Tass5"/>
    <w:rsid w:val="00E15993"/>
    <w:pPr>
      <w:numPr>
        <w:ilvl w:val="7"/>
      </w:numPr>
    </w:pPr>
  </w:style>
  <w:style w:type="table" w:customStyle="1" w:styleId="Tassf9">
    <w:name w:val="文档表格无标题行型（Tass）"/>
    <w:basedOn w:val="af1"/>
    <w:rsid w:val="00B05635"/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</w:tblPr>
    <w:tblStylePr w:type="firstRow">
      <w:pPr>
        <w:wordWrap/>
        <w:jc w:val="left"/>
      </w:pPr>
      <w:rPr>
        <w:rFonts w:ascii="Arial" w:eastAsia="宋体" w:hAnsi="Arial"/>
        <w:b w:val="0"/>
        <w:i w:val="0"/>
      </w:rPr>
    </w:tblStylePr>
    <w:tblStylePr w:type="firstCol">
      <w:rPr>
        <w:b/>
      </w:rPr>
      <w:tblPr/>
      <w:tcPr>
        <w:shd w:val="clear" w:color="auto" w:fill="E6E6E6"/>
      </w:tcPr>
    </w:tblStylePr>
    <w:tblStylePr w:type="nwCell">
      <w:rPr>
        <w:b/>
      </w:rPr>
    </w:tblStylePr>
  </w:style>
  <w:style w:type="table" w:customStyle="1" w:styleId="Tassfa">
    <w:name w:val="文档表格无标题列型（Tass）"/>
    <w:basedOn w:val="af1"/>
    <w:rsid w:val="00494D03"/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rFonts w:ascii="Arial" w:eastAsia="宋体" w:hAnsi="Arial"/>
        <w:b/>
        <w:i w:val="0"/>
      </w:rPr>
      <w:tblPr/>
      <w:tcPr>
        <w:tcBorders>
          <w:top w:val="double" w:sz="4" w:space="0" w:color="auto"/>
          <w:left w:val="double" w:sz="4" w:space="0" w:color="auto"/>
          <w:bottom w:val="nil"/>
          <w:right w:val="double" w:sz="4" w:space="0" w:color="auto"/>
          <w:insideH w:val="nil"/>
          <w:insideV w:val="single" w:sz="6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rPr>
        <w:rFonts w:ascii="Arial" w:eastAsia="宋体" w:hAnsi="Arial"/>
        <w:b w:val="0"/>
        <w:i w:val="0"/>
        <w:sz w:val="21"/>
      </w:rPr>
    </w:tblStylePr>
  </w:style>
  <w:style w:type="character" w:customStyle="1" w:styleId="TassChar1">
    <w:name w:val="页脚右端（Tass） Char"/>
    <w:link w:val="Tassf4"/>
    <w:rsid w:val="005C207A"/>
    <w:rPr>
      <w:b/>
      <w:sz w:val="18"/>
      <w:szCs w:val="18"/>
    </w:rPr>
  </w:style>
  <w:style w:type="paragraph" w:customStyle="1" w:styleId="Tassfb">
    <w:name w:val="页脚页码（Tass）"/>
    <w:basedOn w:val="a9"/>
    <w:qFormat/>
    <w:rsid w:val="00445BE0"/>
    <w:pPr>
      <w:framePr w:w="703" w:wrap="around" w:vAnchor="text" w:hAnchor="page" w:x="5598" w:y="247"/>
      <w:jc w:val="center"/>
    </w:pPr>
    <w:rPr>
      <w:sz w:val="18"/>
    </w:rPr>
  </w:style>
  <w:style w:type="paragraph" w:styleId="afff6">
    <w:name w:val="List Paragraph"/>
    <w:basedOn w:val="a2"/>
    <w:uiPriority w:val="34"/>
    <w:qFormat/>
    <w:rsid w:val="00276315"/>
    <w:pPr>
      <w:widowControl w:val="0"/>
      <w:spacing w:line="240" w:lineRule="auto"/>
      <w:ind w:firstLineChars="200" w:firstLine="420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ngyan.baidu.com/article/3c343ff7defab70d377963e3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22522;&#30784;&#25991;&#26723;&#27169;&#26495;(&#20840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EACBA-F099-4934-A5B6-8237E3BC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基础文档模板(全）.dotx</Template>
  <TotalTime>1846</TotalTime>
  <Pages>4</Pages>
  <Words>185</Words>
  <Characters>1057</Characters>
  <Application>Microsoft Office Word</Application>
  <DocSecurity>0</DocSecurity>
  <Lines>8</Lines>
  <Paragraphs>2</Paragraphs>
  <ScaleCrop>false</ScaleCrop>
  <Company>Tass</Company>
  <LinksUpToDate>false</LinksUpToDate>
  <CharactersWithSpaces>1240</CharactersWithSpaces>
  <SharedDoc>false</SharedDoc>
  <HLinks>
    <vt:vector size="132" baseType="variant"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_Toc260036880</vt:lpwstr>
      </vt:variant>
      <vt:variant>
        <vt:i4>1048633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_Toc260036879</vt:lpwstr>
      </vt:variant>
      <vt:variant>
        <vt:i4>1048633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_Toc260036878</vt:lpwstr>
      </vt:variant>
      <vt:variant>
        <vt:i4>1048633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_Toc260036877</vt:lpwstr>
      </vt:variant>
      <vt:variant>
        <vt:i4>1048633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_Toc260036876</vt:lpwstr>
      </vt:variant>
      <vt:variant>
        <vt:i4>1048633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_Toc260036875</vt:lpwstr>
      </vt:variant>
      <vt:variant>
        <vt:i4>1048633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_Toc260036874</vt:lpwstr>
      </vt:variant>
      <vt:variant>
        <vt:i4>1048633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_Toc260036873</vt:lpwstr>
      </vt:variant>
      <vt:variant>
        <vt:i4>1048633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_Toc260036872</vt:lpwstr>
      </vt:variant>
      <vt:variant>
        <vt:i4>1048633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_Toc260036871</vt:lpwstr>
      </vt:variant>
      <vt:variant>
        <vt:i4>1048633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_Toc260036870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_Toc260036869</vt:lpwstr>
      </vt:variant>
      <vt:variant>
        <vt:i4>1114169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_Toc260036868</vt:lpwstr>
      </vt:variant>
      <vt:variant>
        <vt:i4>1114169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_Toc260036867</vt:lpwstr>
      </vt:variant>
      <vt:variant>
        <vt:i4>1114169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_Toc260036866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_Toc260036865</vt:lpwstr>
      </vt:variant>
      <vt:variant>
        <vt:i4>1114169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_Toc260036864</vt:lpwstr>
      </vt:variant>
      <vt:variant>
        <vt:i4>1114169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_Toc260036863</vt:lpwstr>
      </vt:variant>
      <vt:variant>
        <vt:i4>1114169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_Toc260036862</vt:lpwstr>
      </vt:variant>
      <vt:variant>
        <vt:i4>1114169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_Toc260036861</vt:lpwstr>
      </vt:variant>
      <vt:variant>
        <vt:i4>1114169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_Toc260036860</vt:lpwstr>
      </vt:variant>
      <vt:variant>
        <vt:i4>1179705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_Toc260036859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XXX项目概要设计说明书</dc:title>
  <dc:creator>Alisa</dc:creator>
  <cp:lastModifiedBy>Administrator</cp:lastModifiedBy>
  <cp:revision>369</cp:revision>
  <cp:lastPrinted>2006-05-26T08:13:00Z</cp:lastPrinted>
  <dcterms:created xsi:type="dcterms:W3CDTF">2017-09-05T07:36:00Z</dcterms:created>
  <dcterms:modified xsi:type="dcterms:W3CDTF">2018-12-29T06:38:00Z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密级">
    <vt:lpwstr>请输入文档密级</vt:lpwstr>
  </property>
  <property fmtid="{D5CDD505-2E9C-101B-9397-08002B2CF9AE}" pid="3" name="文档编号">
    <vt:lpwstr>请输入文档编号</vt:lpwstr>
  </property>
</Properties>
</file>